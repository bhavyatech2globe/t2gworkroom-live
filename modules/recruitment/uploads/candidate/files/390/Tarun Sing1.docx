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EastAsia" w:hAnsi="Times New Roman" w:cs="Times New Roman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853E1FB71F8E48F4BA738A64C1254794"/>
        </w:placeholder>
        <w:docPartList>
          <w:docPartGallery w:val="Quick Parts"/>
          <w:docPartCategory w:val=" Resume Name"/>
        </w:docPartList>
      </w:sdtPr>
      <w:sdtEndPr>
        <w:rPr>
          <w:caps w:val="0"/>
        </w:rPr>
      </w:sdtEndPr>
      <w:sdtContent>
        <w:p w14:paraId="162C2F58" w14:textId="33C1A6C0" w:rsidR="001A5520" w:rsidRPr="00CB486F" w:rsidRDefault="00410AC4" w:rsidP="00CB486F">
          <w:pPr>
            <w:pStyle w:val="PersonalName"/>
            <w:spacing w:line="276" w:lineRule="auto"/>
          </w:pPr>
          <w:r w:rsidRPr="00CB486F">
            <w:rPr>
              <w:rFonts w:ascii="Times New Roman" w:hAnsi="Times New Roman" w:cs="Times New Roman"/>
              <w:noProof/>
            </w:rPr>
            <mc:AlternateContent>
              <mc:Choice Requires="wpi">
                <w:drawing>
                  <wp:anchor distT="0" distB="0" distL="114300" distR="114300" simplePos="0" relativeHeight="251659264" behindDoc="0" locked="0" layoutInCell="1" allowOverlap="1" wp14:anchorId="2726EE31" wp14:editId="2DF6D4D7">
                    <wp:simplePos x="0" y="0"/>
                    <wp:positionH relativeFrom="column">
                      <wp:posOffset>-1961801</wp:posOffset>
                    </wp:positionH>
                    <wp:positionV relativeFrom="paragraph">
                      <wp:posOffset>854666</wp:posOffset>
                    </wp:positionV>
                    <wp:extent cx="633978" cy="45719"/>
                    <wp:effectExtent l="76200" t="152400" r="0" b="164465"/>
                    <wp:wrapNone/>
                    <wp:docPr id="70886499" name="Ink 2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0">
                          <w14:nvContentPartPr>
                            <w14:cNvContentPartPr/>
                          </w14:nvContentPartPr>
                          <w14:xfrm flipH="1">
                            <a:off x="0" y="0"/>
                            <a:ext cx="633978" cy="45719"/>
                          </w14:xfrm>
                        </w14:contentPart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DCA40A"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nk 2" o:spid="_x0000_s1026" type="#_x0000_t75" style="position:absolute;margin-left:-158.65pt;margin-top:58.5pt;width:58.4pt;height:21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">
                    <v:imagedata r:id="rId11" o:title=""/>
                  </v:shape>
                </w:pict>
              </mc:Fallback>
            </mc:AlternateContent>
          </w:r>
          <w:sdt>
            <w:sdtPr>
              <w:alias w:val="Author"/>
              <w:tag w:val=""/>
              <w:id w:val="1823003119"/>
              <w:placeholder>
                <w:docPart w:val="9B0FCCC086A54A4FA31D62260F6AD4A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834F4D" w:rsidRPr="00CB486F">
                <w:t>Tarun Singh</w:t>
              </w:r>
            </w:sdtContent>
          </w:sdt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E-mail Address"/>
            <w:tag w:val=""/>
            <w:id w:val="527535243"/>
            <w:placeholder>
              <w:docPart w:val="52E7AA8948844A44BCB24732256140D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38210EDF" w14:textId="72E17A91" w:rsidR="001A5520" w:rsidRPr="00CB486F" w:rsidRDefault="00834F4D" w:rsidP="00CB486F">
              <w:pPr>
                <w:pStyle w:val="NoSpacing"/>
                <w:spacing w:line="276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B486F">
                <w:rPr>
                  <w:rFonts w:ascii="Times New Roman" w:hAnsi="Times New Roman" w:cs="Times New Roman"/>
                  <w:sz w:val="24"/>
                  <w:szCs w:val="24"/>
                </w:rPr>
                <w:t>TARUNSINGH999081@GMAIL.COM</w:t>
              </w:r>
            </w:p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Address"/>
            <w:tag w:val=""/>
            <w:id w:val="539556739"/>
            <w:placeholder>
              <w:docPart w:val="C482B4DE2E7348729FD91A7E466CEDA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67445AEC" w14:textId="13F9CDAD" w:rsidR="001A5520" w:rsidRPr="00CB486F" w:rsidRDefault="00834F4D" w:rsidP="00CB486F">
              <w:pPr>
                <w:pStyle w:val="NoSpacing"/>
                <w:spacing w:line="276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B486F">
                <w:rPr>
                  <w:rFonts w:ascii="Times New Roman" w:hAnsi="Times New Roman" w:cs="Times New Roman"/>
                  <w:sz w:val="24"/>
                  <w:szCs w:val="24"/>
                </w:rPr>
                <w:t>NOIDA</w:t>
              </w:r>
            </w:p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Phone"/>
            <w:tag w:val=""/>
            <w:id w:val="1357783703"/>
            <w:placeholder>
              <w:docPart w:val="24259B3B74BE41C7983287E98088D43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44610EBD" w14:textId="087DB496" w:rsidR="001A5520" w:rsidRPr="00CB486F" w:rsidRDefault="00834F4D" w:rsidP="00CB486F">
              <w:pPr>
                <w:pStyle w:val="NoSpacing"/>
                <w:spacing w:line="276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B486F">
                <w:rPr>
                  <w:rFonts w:ascii="Times New Roman" w:hAnsi="Times New Roman" w:cs="Times New Roman"/>
                  <w:sz w:val="24"/>
                  <w:szCs w:val="24"/>
                </w:rPr>
                <w:t>9990818538</w:t>
              </w:r>
            </w:p>
          </w:sdtContent>
        </w:sdt>
        <w:sdt>
          <w:sdtPr>
            <w:rPr>
              <w:rStyle w:val="PlaceholderText"/>
              <w:rFonts w:ascii="Times New Roman" w:hAnsi="Times New Roman" w:cs="Times New Roman"/>
              <w:color w:val="000000"/>
              <w:sz w:val="24"/>
              <w:szCs w:val="24"/>
            </w:rPr>
            <w:id w:val="1753779621"/>
            <w:placeholder>
              <w:docPart w:val="7CF9A947465D405F94690327D4272D08"/>
            </w:placeholder>
            <w:text/>
          </w:sdtPr>
          <w:sdtContent>
            <w:p w14:paraId="5A7F3DED" w14:textId="5D986657" w:rsidR="001A5520" w:rsidRPr="00CB486F" w:rsidRDefault="0087159D" w:rsidP="00CB486F">
              <w:pPr>
                <w:spacing w:line="276" w:lineRule="auto"/>
                <w:rPr>
                  <w:rFonts w:ascii="Times New Roman" w:hAnsi="Times New Roman" w:cs="Times New Roman"/>
                </w:rPr>
              </w:pPr>
              <w:r w:rsidRPr="00CB486F">
                <w:rPr>
                  <w:rStyle w:val="PlaceholderText"/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         </w:t>
              </w:r>
            </w:p>
          </w:sdtContent>
        </w:sdt>
        <w:p w14:paraId="5E77A20F" w14:textId="77777777" w:rsidR="001A5520" w:rsidRPr="00CB486F" w:rsidRDefault="00000000" w:rsidP="00CB486F">
          <w:pPr>
            <w:spacing w:line="276" w:lineRule="auto"/>
            <w:rPr>
              <w:rFonts w:ascii="Times New Roman" w:hAnsi="Times New Roman" w:cs="Times New Roman"/>
            </w:rPr>
          </w:pPr>
        </w:p>
      </w:sdtContent>
    </w:sdt>
    <w:p w14:paraId="6E0A72B5" w14:textId="77777777" w:rsidR="008A7BAB" w:rsidRPr="00CB486F" w:rsidRDefault="00000000" w:rsidP="00CB486F">
      <w:pPr>
        <w:pStyle w:val="SectionHeading"/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</w:rPr>
        <w:t>Objectives</w:t>
      </w:r>
    </w:p>
    <w:p w14:paraId="0CEE6BBC" w14:textId="283A44E1" w:rsidR="001A5520" w:rsidRPr="00CB486F" w:rsidRDefault="008A7BAB" w:rsidP="00CB486F">
      <w:pPr>
        <w:spacing w:line="276" w:lineRule="auto"/>
        <w:rPr>
          <w:rFonts w:ascii="Times New Roman" w:eastAsiaTheme="majorEastAsia" w:hAnsi="Times New Roman" w:cs="Times New Roman"/>
          <w:color w:val="0F6FC6" w:themeColor="accent1"/>
          <w:sz w:val="24"/>
          <w:szCs w:val="24"/>
        </w:rPr>
      </w:pPr>
      <w:r w:rsidRPr="00CB486F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</w:t>
      </w:r>
      <w:r w:rsidRPr="00CB486F">
        <w:rPr>
          <w:rFonts w:ascii="Times New Roman" w:hAnsi="Times New Roman" w:cs="Times New Roman"/>
          <w:sz w:val="24"/>
          <w:szCs w:val="24"/>
          <w:lang w:val="en-IN" w:eastAsia="en-IN"/>
        </w:rPr>
        <w:t>To secure employment with a marketing agency that provides a positive learning environment to advance and implement new strategies for the company’s success</w:t>
      </w:r>
      <w:r w:rsidRPr="00CB486F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make the theoretical knowledge into a practical outcome.</w:t>
      </w:r>
    </w:p>
    <w:p w14:paraId="4AA3A59F" w14:textId="03159CCE" w:rsidR="00CB3925" w:rsidRPr="00CB486F" w:rsidRDefault="00000000" w:rsidP="00CB486F">
      <w:pPr>
        <w:pStyle w:val="SectionHeading"/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</w:rPr>
        <w:t>Educatio</w:t>
      </w:r>
      <w:r w:rsidR="00834F4D" w:rsidRPr="00CB486F">
        <w:rPr>
          <w:rFonts w:ascii="Times New Roman" w:hAnsi="Times New Roman" w:cs="Times New Roman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3288"/>
        <w:gridCol w:w="2434"/>
        <w:gridCol w:w="1685"/>
      </w:tblGrid>
      <w:tr w:rsidR="00410AC4" w:rsidRPr="00CB486F" w14:paraId="0BDF7709" w14:textId="77777777" w:rsidTr="00422C1E">
        <w:trPr>
          <w:trHeight w:val="388"/>
        </w:trPr>
        <w:tc>
          <w:tcPr>
            <w:tcW w:w="2086" w:type="dxa"/>
          </w:tcPr>
          <w:p w14:paraId="39B0B9AD" w14:textId="433E62EA" w:rsidR="00410AC4" w:rsidRPr="00CB486F" w:rsidRDefault="00410AC4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Highschool</w:t>
            </w:r>
          </w:p>
        </w:tc>
        <w:tc>
          <w:tcPr>
            <w:tcW w:w="3288" w:type="dxa"/>
          </w:tcPr>
          <w:p w14:paraId="4BCFF624" w14:textId="0D8E5DA2" w:rsidR="00410AC4" w:rsidRPr="00CB486F" w:rsidRDefault="00410AC4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B3925" w:rsidRPr="00CB486F">
              <w:rPr>
                <w:rFonts w:ascii="Times New Roman" w:hAnsi="Times New Roman" w:cs="Times New Roman"/>
                <w:sz w:val="24"/>
                <w:szCs w:val="24"/>
              </w:rPr>
              <w:t xml:space="preserve"> T C HEIR SEC SCHOOL</w:t>
            </w:r>
          </w:p>
        </w:tc>
        <w:tc>
          <w:tcPr>
            <w:tcW w:w="2434" w:type="dxa"/>
          </w:tcPr>
          <w:p w14:paraId="0422AA2F" w14:textId="09AADC6F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First division</w:t>
            </w:r>
          </w:p>
        </w:tc>
        <w:tc>
          <w:tcPr>
            <w:tcW w:w="1685" w:type="dxa"/>
          </w:tcPr>
          <w:p w14:paraId="40E77E27" w14:textId="22E30B18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410AC4" w:rsidRPr="00CB486F" w14:paraId="5D8A2139" w14:textId="77777777" w:rsidTr="00422C1E">
        <w:trPr>
          <w:trHeight w:val="403"/>
        </w:trPr>
        <w:tc>
          <w:tcPr>
            <w:tcW w:w="2086" w:type="dxa"/>
          </w:tcPr>
          <w:p w14:paraId="16E65815" w14:textId="3D029270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288" w:type="dxa"/>
          </w:tcPr>
          <w:p w14:paraId="1DCDDFDE" w14:textId="35201D98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Bhartiya Adarsh Inter Collage</w:t>
            </w:r>
          </w:p>
        </w:tc>
        <w:tc>
          <w:tcPr>
            <w:tcW w:w="2434" w:type="dxa"/>
          </w:tcPr>
          <w:p w14:paraId="7E121100" w14:textId="604F0736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First division</w:t>
            </w:r>
          </w:p>
        </w:tc>
        <w:tc>
          <w:tcPr>
            <w:tcW w:w="1685" w:type="dxa"/>
          </w:tcPr>
          <w:p w14:paraId="16232689" w14:textId="112894A6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410AC4" w:rsidRPr="00CB486F" w14:paraId="1C966A64" w14:textId="77777777" w:rsidTr="00422C1E">
        <w:trPr>
          <w:trHeight w:val="388"/>
        </w:trPr>
        <w:tc>
          <w:tcPr>
            <w:tcW w:w="2086" w:type="dxa"/>
          </w:tcPr>
          <w:p w14:paraId="17295E2D" w14:textId="44558543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</w:p>
        </w:tc>
        <w:tc>
          <w:tcPr>
            <w:tcW w:w="3288" w:type="dxa"/>
          </w:tcPr>
          <w:p w14:paraId="290EAF5A" w14:textId="3E6DE689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Government Polytechnic Jhansi</w:t>
            </w:r>
          </w:p>
        </w:tc>
        <w:tc>
          <w:tcPr>
            <w:tcW w:w="2434" w:type="dxa"/>
          </w:tcPr>
          <w:p w14:paraId="3369E2B8" w14:textId="52D49BB3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First division</w:t>
            </w:r>
          </w:p>
        </w:tc>
        <w:tc>
          <w:tcPr>
            <w:tcW w:w="1685" w:type="dxa"/>
          </w:tcPr>
          <w:p w14:paraId="002B6A37" w14:textId="7EAD3DE5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410AC4" w:rsidRPr="00CB486F" w14:paraId="40DB4B93" w14:textId="77777777" w:rsidTr="00422C1E">
        <w:trPr>
          <w:trHeight w:val="388"/>
        </w:trPr>
        <w:tc>
          <w:tcPr>
            <w:tcW w:w="2086" w:type="dxa"/>
          </w:tcPr>
          <w:p w14:paraId="517C50D3" w14:textId="6526A366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r w:rsidR="00722A38" w:rsidRPr="00CB486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 xml:space="preserve"> BBA</w:t>
            </w:r>
          </w:p>
        </w:tc>
        <w:tc>
          <w:tcPr>
            <w:tcW w:w="3288" w:type="dxa"/>
          </w:tcPr>
          <w:p w14:paraId="2935965B" w14:textId="402AC873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IGNOU</w:t>
            </w:r>
          </w:p>
        </w:tc>
        <w:tc>
          <w:tcPr>
            <w:tcW w:w="2434" w:type="dxa"/>
          </w:tcPr>
          <w:p w14:paraId="07D5E386" w14:textId="4458B2FA" w:rsidR="00410AC4" w:rsidRPr="00CB486F" w:rsidRDefault="00CB3925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5" w:type="dxa"/>
          </w:tcPr>
          <w:p w14:paraId="33864394" w14:textId="0EC3F116" w:rsidR="00410AC4" w:rsidRPr="00CB486F" w:rsidRDefault="00722A38" w:rsidP="00CB48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48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F2C58AC" w14:textId="25FE93BF" w:rsidR="004F09EA" w:rsidRPr="00CB486F" w:rsidRDefault="004F09EA" w:rsidP="00CB486F">
      <w:pPr>
        <w:spacing w:line="276" w:lineRule="auto"/>
        <w:rPr>
          <w:rFonts w:ascii="Times New Roman" w:hAnsi="Times New Roman" w:cs="Times New Roman"/>
        </w:rPr>
      </w:pPr>
    </w:p>
    <w:p w14:paraId="088CD543" w14:textId="77777777" w:rsidR="001A5520" w:rsidRPr="00CB486F" w:rsidRDefault="00000000" w:rsidP="00CB486F">
      <w:pPr>
        <w:pStyle w:val="SectionHeading"/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</w:rPr>
        <w:t>Experience</w:t>
      </w:r>
    </w:p>
    <w:p w14:paraId="1DDE142E" w14:textId="569012A0" w:rsidR="001A5520" w:rsidRPr="00CB486F" w:rsidRDefault="0087159D" w:rsidP="00CB486F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vanish/>
          <w:sz w:val="24"/>
          <w:szCs w:val="24"/>
          <w:specVanish/>
        </w:rPr>
      </w:pPr>
      <w:r w:rsidRPr="00CB486F">
        <w:rPr>
          <w:rFonts w:ascii="Times New Roman" w:hAnsi="Times New Roman" w:cs="Times New Roman"/>
          <w:sz w:val="24"/>
          <w:szCs w:val="24"/>
        </w:rPr>
        <w:t>HITACHI ASTEMO GURUGRAM POWERTRAIN SYSTEMS PVT LTD</w:t>
      </w:r>
    </w:p>
    <w:p w14:paraId="050CDC1D" w14:textId="749C7D21" w:rsidR="0087159D" w:rsidRPr="00CB486F" w:rsidRDefault="0087159D" w:rsidP="00CB48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B8DBF6" w14:textId="773B6E7E" w:rsidR="001A5520" w:rsidRPr="00CB486F" w:rsidRDefault="003539D2" w:rsidP="00CB486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48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0AC2FF" wp14:editId="53B4F8C2">
                <wp:simplePos x="0" y="0"/>
                <wp:positionH relativeFrom="column">
                  <wp:posOffset>-535195</wp:posOffset>
                </wp:positionH>
                <wp:positionV relativeFrom="paragraph">
                  <wp:posOffset>100767</wp:posOffset>
                </wp:positionV>
                <wp:extent cx="5040" cy="5040"/>
                <wp:effectExtent l="38100" t="38100" r="52705" b="52705"/>
                <wp:wrapNone/>
                <wp:docPr id="127760146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4A40F" id="Ink 4" o:spid="_x0000_s1026" type="#_x0000_t75" style="position:absolute;margin-left:-42.65pt;margin-top:7.45pt;width:1.4pt;height: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">
                <v:imagedata r:id="rId13" o:title=""/>
              </v:shape>
            </w:pict>
          </mc:Fallback>
        </mc:AlternateContent>
      </w:r>
      <w:r w:rsidR="00507E39" w:rsidRPr="00CB486F">
        <w:rPr>
          <w:rFonts w:ascii="Times New Roman" w:hAnsi="Times New Roman" w:cs="Times New Roman"/>
          <w:sz w:val="24"/>
          <w:szCs w:val="24"/>
        </w:rPr>
        <w:t xml:space="preserve">AT- </w:t>
      </w:r>
      <w:r w:rsidR="0087159D" w:rsidRPr="00CB486F">
        <w:rPr>
          <w:rFonts w:ascii="Times New Roman" w:hAnsi="Times New Roman" w:cs="Times New Roman"/>
          <w:sz w:val="24"/>
          <w:szCs w:val="24"/>
        </w:rPr>
        <w:t>NEEMRANA ALWAR RAJASTHAN</w:t>
      </w:r>
    </w:p>
    <w:p w14:paraId="55025A43" w14:textId="24D398C5" w:rsidR="00507E39" w:rsidRPr="00CB486F" w:rsidRDefault="0087159D" w:rsidP="00CB486F">
      <w:pPr>
        <w:pStyle w:val="ListParagraph"/>
        <w:numPr>
          <w:ilvl w:val="1"/>
          <w:numId w:val="15"/>
        </w:numPr>
        <w:spacing w:line="276" w:lineRule="auto"/>
        <w:rPr>
          <w:rStyle w:val="Emphasis"/>
          <w:rFonts w:ascii="Times New Roman" w:hAnsi="Times New Roman" w:cs="Times New Roman"/>
          <w:sz w:val="24"/>
          <w:szCs w:val="24"/>
        </w:rPr>
      </w:pPr>
      <w:r w:rsidRPr="00CB486F">
        <w:rPr>
          <w:rStyle w:val="Emphasis"/>
          <w:rFonts w:ascii="Times New Roman" w:hAnsi="Times New Roman" w:cs="Times New Roman"/>
          <w:sz w:val="24"/>
          <w:szCs w:val="24"/>
        </w:rPr>
        <w:t xml:space="preserve">Diploma Engineer </w:t>
      </w:r>
      <w:proofErr w:type="gramStart"/>
      <w:r w:rsidRPr="00CB486F">
        <w:rPr>
          <w:rStyle w:val="Emphasis"/>
          <w:rFonts w:ascii="Times New Roman" w:hAnsi="Times New Roman" w:cs="Times New Roman"/>
          <w:sz w:val="24"/>
          <w:szCs w:val="24"/>
        </w:rPr>
        <w:t>Trainee  (</w:t>
      </w:r>
      <w:proofErr w:type="gramEnd"/>
      <w:r w:rsidRPr="00CB486F">
        <w:rPr>
          <w:rStyle w:val="Emphasis"/>
          <w:rFonts w:ascii="Times New Roman" w:hAnsi="Times New Roman" w:cs="Times New Roman"/>
          <w:sz w:val="24"/>
          <w:szCs w:val="24"/>
        </w:rPr>
        <w:t>sept 2023</w:t>
      </w:r>
      <w:r w:rsidR="00000000" w:rsidRPr="00CB486F">
        <w:rPr>
          <w:rStyle w:val="Emphasis"/>
          <w:rFonts w:ascii="Times New Roman" w:hAnsi="Times New Roman" w:cs="Times New Roman"/>
          <w:sz w:val="24"/>
          <w:szCs w:val="24"/>
        </w:rPr>
        <w:t xml:space="preserve"> – </w:t>
      </w:r>
      <w:r w:rsidRPr="00CB486F">
        <w:rPr>
          <w:rStyle w:val="Emphasis"/>
          <w:rFonts w:ascii="Times New Roman" w:hAnsi="Times New Roman" w:cs="Times New Roman"/>
          <w:sz w:val="24"/>
          <w:szCs w:val="24"/>
        </w:rPr>
        <w:t>dec2023)</w:t>
      </w:r>
    </w:p>
    <w:p w14:paraId="592372B1" w14:textId="77777777" w:rsidR="005D4D7C" w:rsidRPr="00CB486F" w:rsidRDefault="005D4D7C" w:rsidP="00CB486F">
      <w:pPr>
        <w:pStyle w:val="ListParagraph"/>
        <w:spacing w:line="276" w:lineRule="auto"/>
        <w:rPr>
          <w:rStyle w:val="Emphasis"/>
          <w:rFonts w:ascii="Times New Roman" w:hAnsi="Times New Roman" w:cs="Times New Roman"/>
          <w:sz w:val="24"/>
          <w:szCs w:val="24"/>
        </w:rPr>
      </w:pPr>
    </w:p>
    <w:p w14:paraId="71880987" w14:textId="31736036" w:rsidR="00507E39" w:rsidRPr="00CB486F" w:rsidRDefault="00507E39" w:rsidP="00CB486F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vanish/>
          <w:sz w:val="24"/>
          <w:szCs w:val="24"/>
          <w:specVanish/>
        </w:rPr>
      </w:pPr>
      <w:r w:rsidRPr="00CB486F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Grain Technic</w:t>
      </w:r>
      <w:r w:rsidRPr="00CB486F">
        <w:rPr>
          <w:rFonts w:ascii="Times New Roman" w:hAnsi="Times New Roman" w:cs="Times New Roman"/>
          <w:sz w:val="24"/>
          <w:szCs w:val="24"/>
        </w:rPr>
        <w:t xml:space="preserve"> </w:t>
      </w:r>
      <w:r w:rsidRPr="00CB486F">
        <w:rPr>
          <w:rFonts w:ascii="Times New Roman" w:hAnsi="Times New Roman" w:cs="Times New Roman"/>
          <w:sz w:val="24"/>
          <w:szCs w:val="24"/>
        </w:rPr>
        <w:t>PVT LTD</w:t>
      </w:r>
    </w:p>
    <w:p w14:paraId="18DC049D" w14:textId="77777777" w:rsidR="00507E39" w:rsidRPr="00CB486F" w:rsidRDefault="00507E39" w:rsidP="00CB48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B419D8" w14:textId="77777777" w:rsidR="003604B7" w:rsidRPr="00CB486F" w:rsidRDefault="00507E39" w:rsidP="00CB486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486F">
        <w:rPr>
          <w:rFonts w:ascii="Times New Roman" w:hAnsi="Times New Roman" w:cs="Times New Roman"/>
          <w:sz w:val="24"/>
          <w:szCs w:val="24"/>
        </w:rPr>
        <w:t xml:space="preserve">AT- </w:t>
      </w:r>
      <w:r w:rsidRPr="00CB486F">
        <w:rPr>
          <w:rFonts w:ascii="Times New Roman" w:hAnsi="Times New Roman" w:cs="Times New Roman"/>
          <w:sz w:val="24"/>
          <w:szCs w:val="24"/>
        </w:rPr>
        <w:t>Noida</w:t>
      </w:r>
    </w:p>
    <w:p w14:paraId="2500B51B" w14:textId="4C6603FF" w:rsidR="003604B7" w:rsidRPr="00CB486F" w:rsidRDefault="00507E39" w:rsidP="00CB486F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486F">
        <w:rPr>
          <w:rStyle w:val="Emphasis"/>
          <w:rFonts w:ascii="Times New Roman" w:hAnsi="Times New Roman" w:cs="Times New Roman"/>
          <w:sz w:val="24"/>
          <w:szCs w:val="24"/>
        </w:rPr>
        <w:t>Assistant</w:t>
      </w:r>
      <w:r w:rsidR="005D4D7C" w:rsidRPr="00CB486F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4D7C" w:rsidRPr="00CB486F">
        <w:rPr>
          <w:rStyle w:val="Emphasis"/>
          <w:rFonts w:ascii="Times New Roman" w:hAnsi="Times New Roman" w:cs="Times New Roman"/>
          <w:sz w:val="24"/>
          <w:szCs w:val="24"/>
        </w:rPr>
        <w:t>supervision</w:t>
      </w:r>
      <w:r w:rsidRPr="00CB486F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Pr="00CB486F">
        <w:rPr>
          <w:rStyle w:val="Emphasis"/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CB486F">
        <w:rPr>
          <w:rStyle w:val="Emphasis"/>
          <w:rFonts w:ascii="Times New Roman" w:hAnsi="Times New Roman" w:cs="Times New Roman"/>
          <w:sz w:val="24"/>
          <w:szCs w:val="24"/>
        </w:rPr>
        <w:t>jan</w:t>
      </w:r>
      <w:r w:rsidRPr="00CB486F">
        <w:rPr>
          <w:rStyle w:val="Emphasis"/>
          <w:rFonts w:ascii="Times New Roman" w:hAnsi="Times New Roman" w:cs="Times New Roman"/>
          <w:sz w:val="24"/>
          <w:szCs w:val="24"/>
        </w:rPr>
        <w:t>202</w:t>
      </w:r>
      <w:r w:rsidRPr="00CB486F">
        <w:rPr>
          <w:rStyle w:val="Emphasis"/>
          <w:rFonts w:ascii="Times New Roman" w:hAnsi="Times New Roman" w:cs="Times New Roman"/>
          <w:sz w:val="24"/>
          <w:szCs w:val="24"/>
        </w:rPr>
        <w:t>4</w:t>
      </w:r>
      <w:r w:rsidRPr="00CB486F">
        <w:rPr>
          <w:rStyle w:val="Emphasis"/>
          <w:rFonts w:ascii="Times New Roman" w:hAnsi="Times New Roman" w:cs="Times New Roman"/>
          <w:sz w:val="24"/>
          <w:szCs w:val="24"/>
        </w:rPr>
        <w:t xml:space="preserve"> – </w:t>
      </w:r>
      <w:r w:rsidRPr="00CB486F">
        <w:rPr>
          <w:rStyle w:val="Emphasis"/>
          <w:rFonts w:ascii="Times New Roman" w:hAnsi="Times New Roman" w:cs="Times New Roman"/>
          <w:sz w:val="24"/>
          <w:szCs w:val="24"/>
        </w:rPr>
        <w:t>may</w:t>
      </w:r>
      <w:r w:rsidRPr="00CB486F">
        <w:rPr>
          <w:rStyle w:val="Emphasis"/>
          <w:rFonts w:ascii="Times New Roman" w:hAnsi="Times New Roman" w:cs="Times New Roman"/>
          <w:sz w:val="24"/>
          <w:szCs w:val="24"/>
        </w:rPr>
        <w:t>202</w:t>
      </w:r>
      <w:r w:rsidRPr="00CB486F">
        <w:rPr>
          <w:rStyle w:val="Emphasis"/>
          <w:rFonts w:ascii="Times New Roman" w:hAnsi="Times New Roman" w:cs="Times New Roman"/>
          <w:sz w:val="24"/>
          <w:szCs w:val="24"/>
        </w:rPr>
        <w:t>4</w:t>
      </w:r>
      <w:r w:rsidRPr="00CB486F">
        <w:rPr>
          <w:rStyle w:val="Emphasis"/>
          <w:rFonts w:ascii="Times New Roman" w:hAnsi="Times New Roman" w:cs="Times New Roman"/>
          <w:sz w:val="24"/>
          <w:szCs w:val="24"/>
        </w:rPr>
        <w:t>)</w:t>
      </w:r>
      <w:r w:rsidR="003604B7" w:rsidRPr="00CB486F">
        <w:rPr>
          <w:rFonts w:ascii="Times New Roman" w:hAnsi="Times New Roman" w:cs="Times New Roman"/>
        </w:rPr>
        <w:t xml:space="preserve"> </w:t>
      </w:r>
    </w:p>
    <w:p w14:paraId="3D06D0C7" w14:textId="77777777" w:rsidR="003604B7" w:rsidRPr="00CB486F" w:rsidRDefault="003604B7" w:rsidP="00CB486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AEA04C" w14:textId="13AB12E6" w:rsidR="003604B7" w:rsidRPr="00CB486F" w:rsidRDefault="003604B7" w:rsidP="00CB486F">
      <w:pPr>
        <w:pStyle w:val="SectionHeading"/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</w:rPr>
        <w:t>software Knowledge</w:t>
      </w:r>
    </w:p>
    <w:p w14:paraId="67484C4A" w14:textId="77777777" w:rsidR="003604B7" w:rsidRPr="00CB486F" w:rsidRDefault="003604B7" w:rsidP="00CB486F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  <w:sz w:val="24"/>
          <w:szCs w:val="24"/>
        </w:rPr>
        <w:t xml:space="preserve">Figma </w:t>
      </w:r>
    </w:p>
    <w:p w14:paraId="5BA39410" w14:textId="77777777" w:rsidR="003604B7" w:rsidRPr="00CB486F" w:rsidRDefault="003604B7" w:rsidP="00CB486F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  <w:sz w:val="24"/>
          <w:szCs w:val="24"/>
        </w:rPr>
        <w:t xml:space="preserve">MS Word </w:t>
      </w:r>
    </w:p>
    <w:p w14:paraId="2D741A35" w14:textId="77777777" w:rsidR="003604B7" w:rsidRPr="00CB486F" w:rsidRDefault="003604B7" w:rsidP="00CB486F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  <w:sz w:val="24"/>
          <w:szCs w:val="24"/>
        </w:rPr>
        <w:t>MS Excel</w:t>
      </w:r>
    </w:p>
    <w:p w14:paraId="530A1658" w14:textId="14ECED07" w:rsidR="000725AA" w:rsidRPr="00CB486F" w:rsidRDefault="000725AA" w:rsidP="00CB486F">
      <w:pPr>
        <w:pStyle w:val="SectionHeading"/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</w:rPr>
        <w:t>certification</w:t>
      </w:r>
    </w:p>
    <w:p w14:paraId="5CBC9EDD" w14:textId="4377E280" w:rsidR="000725AA" w:rsidRPr="00CB486F" w:rsidRDefault="000725AA" w:rsidP="00CB486F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</w:rPr>
        <w:t xml:space="preserve">Digital Marketing program course by </w:t>
      </w:r>
      <w:proofErr w:type="spellStart"/>
      <w:r w:rsidRPr="00CB486F">
        <w:rPr>
          <w:rFonts w:ascii="Times New Roman" w:hAnsi="Times New Roman" w:cs="Times New Roman"/>
        </w:rPr>
        <w:t>inficoursce</w:t>
      </w:r>
      <w:proofErr w:type="spellEnd"/>
      <w:r w:rsidRPr="00CB486F">
        <w:rPr>
          <w:rFonts w:ascii="Times New Roman" w:hAnsi="Times New Roman" w:cs="Times New Roman"/>
        </w:rPr>
        <w:t>.</w:t>
      </w:r>
    </w:p>
    <w:p w14:paraId="680EC288" w14:textId="11E213FF" w:rsidR="00422C1E" w:rsidRPr="00CB486F" w:rsidRDefault="00422C1E" w:rsidP="00CB486F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</w:rPr>
        <w:t>4 Week summer training from Railway Wagon Repair Workshop JHANSI.</w:t>
      </w:r>
    </w:p>
    <w:p w14:paraId="03E11CFA" w14:textId="29CD3F39" w:rsidR="000725AA" w:rsidRPr="00CB486F" w:rsidRDefault="000725AA" w:rsidP="00CB486F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</w:rPr>
        <w:t xml:space="preserve">Graphics by </w:t>
      </w:r>
      <w:proofErr w:type="spellStart"/>
      <w:proofErr w:type="gramStart"/>
      <w:r w:rsidRPr="00CB486F">
        <w:rPr>
          <w:rFonts w:ascii="Times New Roman" w:hAnsi="Times New Roman" w:cs="Times New Roman"/>
        </w:rPr>
        <w:t>canva</w:t>
      </w:r>
      <w:proofErr w:type="spellEnd"/>
      <w:r w:rsidRPr="00CB486F">
        <w:rPr>
          <w:rFonts w:ascii="Times New Roman" w:hAnsi="Times New Roman" w:cs="Times New Roman"/>
        </w:rPr>
        <w:t xml:space="preserve"> .</w:t>
      </w:r>
      <w:proofErr w:type="gramEnd"/>
    </w:p>
    <w:p w14:paraId="74E22BA6" w14:textId="46A9837F" w:rsidR="000725AA" w:rsidRPr="00CB486F" w:rsidRDefault="00422C1E" w:rsidP="00CB486F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</w:rPr>
        <w:t>User experience by Google.</w:t>
      </w:r>
    </w:p>
    <w:p w14:paraId="2973B97C" w14:textId="77777777" w:rsidR="000725AA" w:rsidRPr="00CB486F" w:rsidRDefault="000725AA" w:rsidP="00CB486F">
      <w:pPr>
        <w:spacing w:line="276" w:lineRule="auto"/>
        <w:rPr>
          <w:rFonts w:ascii="Times New Roman" w:hAnsi="Times New Roman" w:cs="Times New Roman"/>
        </w:rPr>
      </w:pPr>
    </w:p>
    <w:p w14:paraId="56213564" w14:textId="77777777" w:rsidR="000725AA" w:rsidRPr="00CB486F" w:rsidRDefault="000725AA" w:rsidP="00CB486F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70D64C2" w14:textId="5A1E2869" w:rsidR="00507E39" w:rsidRPr="00CB486F" w:rsidRDefault="00507E39" w:rsidP="00CB486F">
      <w:pPr>
        <w:spacing w:line="276" w:lineRule="auto"/>
        <w:ind w:left="1080"/>
        <w:rPr>
          <w:rStyle w:val="Emphasis"/>
          <w:rFonts w:ascii="Times New Roman" w:eastAsiaTheme="majorEastAsia" w:hAnsi="Times New Roman" w:cs="Times New Roman"/>
          <w:i w:val="0"/>
          <w:iCs w:val="0"/>
          <w:color w:val="0F6FC6" w:themeColor="accent1"/>
          <w:sz w:val="24"/>
          <w:szCs w:val="24"/>
        </w:rPr>
      </w:pPr>
    </w:p>
    <w:p w14:paraId="0E7CF7CE" w14:textId="77777777" w:rsidR="001A5520" w:rsidRPr="00CB486F" w:rsidRDefault="00000000" w:rsidP="00CB486F">
      <w:pPr>
        <w:pStyle w:val="SectionHeading"/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</w:rPr>
        <w:lastRenderedPageBreak/>
        <w:t>Skills</w:t>
      </w:r>
    </w:p>
    <w:p w14:paraId="6B3B45AB" w14:textId="3F29D699" w:rsidR="001A5520" w:rsidRPr="00CB486F" w:rsidRDefault="005D4D7C" w:rsidP="00CB486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486F">
        <w:rPr>
          <w:rFonts w:ascii="Times New Roman" w:hAnsi="Times New Roman" w:cs="Times New Roman"/>
          <w:sz w:val="24"/>
          <w:szCs w:val="24"/>
        </w:rPr>
        <w:t xml:space="preserve">Operating mechanical </w:t>
      </w:r>
      <w:proofErr w:type="spellStart"/>
      <w:r w:rsidR="003539D2" w:rsidRPr="00CB486F"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 w:rsidR="003604B7" w:rsidRPr="00CB48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3C59D" w14:textId="51E245B0" w:rsidR="005D4D7C" w:rsidRPr="00CB486F" w:rsidRDefault="005D4D7C" w:rsidP="00CB486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486F">
        <w:rPr>
          <w:rFonts w:ascii="Times New Roman" w:hAnsi="Times New Roman" w:cs="Times New Roman"/>
          <w:sz w:val="24"/>
          <w:szCs w:val="24"/>
        </w:rPr>
        <w:t xml:space="preserve">Team leader in Assembly </w:t>
      </w:r>
      <w:proofErr w:type="gramStart"/>
      <w:r w:rsidRPr="00CB486F">
        <w:rPr>
          <w:rFonts w:ascii="Times New Roman" w:hAnsi="Times New Roman" w:cs="Times New Roman"/>
          <w:sz w:val="24"/>
          <w:szCs w:val="24"/>
        </w:rPr>
        <w:t>projects .</w:t>
      </w:r>
      <w:proofErr w:type="gramEnd"/>
    </w:p>
    <w:p w14:paraId="140B2CE0" w14:textId="04CBEF79" w:rsidR="005D4D7C" w:rsidRPr="00CB486F" w:rsidRDefault="005D4D7C" w:rsidP="00CB486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486F">
        <w:rPr>
          <w:rFonts w:ascii="Times New Roman" w:hAnsi="Times New Roman" w:cs="Times New Roman"/>
          <w:sz w:val="24"/>
          <w:szCs w:val="24"/>
        </w:rPr>
        <w:t>Communication Skills</w:t>
      </w:r>
      <w:r w:rsidR="001309E5" w:rsidRPr="00CB486F">
        <w:rPr>
          <w:rFonts w:ascii="Times New Roman" w:hAnsi="Times New Roman" w:cs="Times New Roman"/>
          <w:sz w:val="24"/>
          <w:szCs w:val="24"/>
        </w:rPr>
        <w:t>.</w:t>
      </w:r>
    </w:p>
    <w:p w14:paraId="1E739AB7" w14:textId="1EAEB82C" w:rsidR="005D4D7C" w:rsidRPr="00CB486F" w:rsidRDefault="001309E5" w:rsidP="00CB486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  <w:sz w:val="24"/>
          <w:szCs w:val="24"/>
        </w:rPr>
        <w:t xml:space="preserve">Presentation </w:t>
      </w:r>
      <w:proofErr w:type="gramStart"/>
      <w:r w:rsidRPr="00CB486F">
        <w:rPr>
          <w:rFonts w:ascii="Times New Roman" w:hAnsi="Times New Roman" w:cs="Times New Roman"/>
          <w:sz w:val="24"/>
          <w:szCs w:val="24"/>
        </w:rPr>
        <w:t>skills</w:t>
      </w:r>
      <w:r w:rsidRPr="00CB486F">
        <w:rPr>
          <w:rFonts w:ascii="Times New Roman" w:hAnsi="Times New Roman" w:cs="Times New Roman"/>
        </w:rPr>
        <w:t xml:space="preserve"> .</w:t>
      </w:r>
      <w:proofErr w:type="gramEnd"/>
    </w:p>
    <w:p w14:paraId="494CCFD5" w14:textId="008986A3" w:rsidR="00722A38" w:rsidRPr="00CB486F" w:rsidRDefault="00722A38" w:rsidP="00CB486F">
      <w:pPr>
        <w:pStyle w:val="SectionHeading"/>
        <w:spacing w:line="276" w:lineRule="auto"/>
        <w:rPr>
          <w:rFonts w:ascii="Times New Roman" w:hAnsi="Times New Roman" w:cs="Times New Roman"/>
        </w:rPr>
      </w:pPr>
      <w:r w:rsidRPr="00CB486F">
        <w:rPr>
          <w:rFonts w:ascii="Times New Roman" w:hAnsi="Times New Roman" w:cs="Times New Roman"/>
        </w:rPr>
        <w:t>basic Details</w:t>
      </w:r>
    </w:p>
    <w:p w14:paraId="060357D2" w14:textId="77777777" w:rsidR="00722A38" w:rsidRPr="00CB486F" w:rsidRDefault="00722A38" w:rsidP="00CB486F">
      <w:pPr>
        <w:pStyle w:val="ListParagraph"/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64"/>
      </w:tblGrid>
      <w:tr w:rsidR="00007BBA" w:rsidRPr="00CB486F" w14:paraId="328B7424" w14:textId="77777777" w:rsidTr="00007BBA">
        <w:trPr>
          <w:trHeight w:val="1070"/>
        </w:trPr>
        <w:tc>
          <w:tcPr>
            <w:tcW w:w="8764" w:type="dxa"/>
          </w:tcPr>
          <w:tbl>
            <w:tblPr>
              <w:tblStyle w:val="TableGrid"/>
              <w:tblW w:w="8374" w:type="dxa"/>
              <w:tblLook w:val="04A0" w:firstRow="1" w:lastRow="0" w:firstColumn="1" w:lastColumn="0" w:noHBand="0" w:noVBand="1"/>
            </w:tblPr>
            <w:tblGrid>
              <w:gridCol w:w="4187"/>
              <w:gridCol w:w="4187"/>
            </w:tblGrid>
            <w:tr w:rsidR="00007BBA" w:rsidRPr="00CB486F" w14:paraId="57298E75" w14:textId="77777777" w:rsidTr="00422C1E">
              <w:trPr>
                <w:trHeight w:val="137"/>
              </w:trPr>
              <w:tc>
                <w:tcPr>
                  <w:tcW w:w="4187" w:type="dxa"/>
                  <w:vAlign w:val="center"/>
                </w:tcPr>
                <w:p w14:paraId="63B6638E" w14:textId="5EF4C115" w:rsidR="00007BBA" w:rsidRPr="00CB486F" w:rsidRDefault="00007BBA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Fathers Name</w:t>
                  </w:r>
                </w:p>
              </w:tc>
              <w:tc>
                <w:tcPr>
                  <w:tcW w:w="4187" w:type="dxa"/>
                  <w:vAlign w:val="center"/>
                </w:tcPr>
                <w:p w14:paraId="6716222A" w14:textId="53AD032C" w:rsidR="00007BBA" w:rsidRPr="00CB486F" w:rsidRDefault="00007BBA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Mr.</w:t>
                  </w:r>
                  <w:r w:rsidR="003604B7" w:rsidRPr="00CB486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CB486F">
                    <w:rPr>
                      <w:rFonts w:ascii="Times New Roman" w:hAnsi="Times New Roman" w:cs="Times New Roman"/>
                    </w:rPr>
                    <w:t>Charan Singh</w:t>
                  </w:r>
                </w:p>
              </w:tc>
            </w:tr>
            <w:tr w:rsidR="00007BBA" w:rsidRPr="00CB486F" w14:paraId="06FF78CF" w14:textId="77777777" w:rsidTr="00422C1E">
              <w:trPr>
                <w:trHeight w:val="137"/>
              </w:trPr>
              <w:tc>
                <w:tcPr>
                  <w:tcW w:w="4187" w:type="dxa"/>
                  <w:vAlign w:val="center"/>
                </w:tcPr>
                <w:p w14:paraId="704AF93D" w14:textId="6BE41AB5" w:rsidR="00007BBA" w:rsidRPr="00CB486F" w:rsidRDefault="00007BBA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DOB</w:t>
                  </w:r>
                </w:p>
              </w:tc>
              <w:tc>
                <w:tcPr>
                  <w:tcW w:w="4187" w:type="dxa"/>
                  <w:vAlign w:val="center"/>
                </w:tcPr>
                <w:p w14:paraId="07489818" w14:textId="5D5B91EB" w:rsidR="00007BBA" w:rsidRPr="00CB486F" w:rsidRDefault="00007BBA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02/09/2004</w:t>
                  </w:r>
                </w:p>
              </w:tc>
            </w:tr>
            <w:tr w:rsidR="00007BBA" w:rsidRPr="00CB486F" w14:paraId="705841C1" w14:textId="77777777" w:rsidTr="00422C1E">
              <w:trPr>
                <w:trHeight w:val="137"/>
              </w:trPr>
              <w:tc>
                <w:tcPr>
                  <w:tcW w:w="4187" w:type="dxa"/>
                  <w:vAlign w:val="center"/>
                </w:tcPr>
                <w:p w14:paraId="11CA577F" w14:textId="28ED9792" w:rsidR="00007BBA" w:rsidRPr="00CB486F" w:rsidRDefault="00007BBA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Adhaar No</w:t>
                  </w:r>
                </w:p>
              </w:tc>
              <w:tc>
                <w:tcPr>
                  <w:tcW w:w="4187" w:type="dxa"/>
                  <w:vAlign w:val="center"/>
                </w:tcPr>
                <w:p w14:paraId="1A8B62C1" w14:textId="58E5614C" w:rsidR="00007BBA" w:rsidRPr="00CB486F" w:rsidRDefault="00007BBA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671512277317</w:t>
                  </w:r>
                </w:p>
              </w:tc>
            </w:tr>
            <w:tr w:rsidR="00007BBA" w:rsidRPr="00CB486F" w14:paraId="67DA5985" w14:textId="77777777" w:rsidTr="00422C1E">
              <w:trPr>
                <w:trHeight w:val="141"/>
              </w:trPr>
              <w:tc>
                <w:tcPr>
                  <w:tcW w:w="4187" w:type="dxa"/>
                  <w:vAlign w:val="center"/>
                </w:tcPr>
                <w:p w14:paraId="04DF796F" w14:textId="2852E8B7" w:rsidR="00007BBA" w:rsidRPr="00CB486F" w:rsidRDefault="00007BBA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Language</w:t>
                  </w:r>
                </w:p>
              </w:tc>
              <w:tc>
                <w:tcPr>
                  <w:tcW w:w="4187" w:type="dxa"/>
                  <w:vAlign w:val="center"/>
                </w:tcPr>
                <w:p w14:paraId="0C425598" w14:textId="2F5F90FE" w:rsidR="00007BBA" w:rsidRPr="00CB486F" w:rsidRDefault="00007BBA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CB486F">
                    <w:rPr>
                      <w:rFonts w:ascii="Times New Roman" w:hAnsi="Times New Roman" w:cs="Times New Roman"/>
                    </w:rPr>
                    <w:t>English</w:t>
                  </w:r>
                  <w:r w:rsidR="003604B7" w:rsidRPr="00CB486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CB486F">
                    <w:rPr>
                      <w:rFonts w:ascii="Times New Roman" w:hAnsi="Times New Roman" w:cs="Times New Roman"/>
                    </w:rPr>
                    <w:t>,Hindi</w:t>
                  </w:r>
                  <w:proofErr w:type="gramEnd"/>
                </w:p>
              </w:tc>
            </w:tr>
            <w:tr w:rsidR="003604B7" w:rsidRPr="00CB486F" w14:paraId="7D49667B" w14:textId="77777777" w:rsidTr="00422C1E">
              <w:trPr>
                <w:trHeight w:val="141"/>
              </w:trPr>
              <w:tc>
                <w:tcPr>
                  <w:tcW w:w="4187" w:type="dxa"/>
                  <w:vAlign w:val="center"/>
                </w:tcPr>
                <w:p w14:paraId="47B843AA" w14:textId="7EFF905C" w:rsidR="003604B7" w:rsidRPr="00CB486F" w:rsidRDefault="003604B7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Nationality</w:t>
                  </w:r>
                </w:p>
              </w:tc>
              <w:tc>
                <w:tcPr>
                  <w:tcW w:w="4187" w:type="dxa"/>
                  <w:vAlign w:val="center"/>
                </w:tcPr>
                <w:p w14:paraId="0308A25C" w14:textId="49621ADA" w:rsidR="003604B7" w:rsidRPr="00CB486F" w:rsidRDefault="003604B7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Indian</w:t>
                  </w:r>
                </w:p>
              </w:tc>
            </w:tr>
            <w:tr w:rsidR="003604B7" w:rsidRPr="00CB486F" w14:paraId="2D882070" w14:textId="77777777" w:rsidTr="00422C1E">
              <w:trPr>
                <w:trHeight w:val="141"/>
              </w:trPr>
              <w:tc>
                <w:tcPr>
                  <w:tcW w:w="4187" w:type="dxa"/>
                  <w:vAlign w:val="center"/>
                </w:tcPr>
                <w:p w14:paraId="03ED6C55" w14:textId="6125965E" w:rsidR="003604B7" w:rsidRPr="00CB486F" w:rsidRDefault="000725AA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B486F">
                    <w:rPr>
                      <w:rFonts w:ascii="Times New Roman" w:hAnsi="Times New Roman" w:cs="Times New Roman"/>
                    </w:rPr>
                    <w:t>Martial</w:t>
                  </w:r>
                  <w:proofErr w:type="spellEnd"/>
                  <w:r w:rsidRPr="00CB486F">
                    <w:rPr>
                      <w:rFonts w:ascii="Times New Roman" w:hAnsi="Times New Roman" w:cs="Times New Roman"/>
                    </w:rPr>
                    <w:t xml:space="preserve"> status</w:t>
                  </w:r>
                </w:p>
              </w:tc>
              <w:tc>
                <w:tcPr>
                  <w:tcW w:w="4187" w:type="dxa"/>
                  <w:vAlign w:val="center"/>
                </w:tcPr>
                <w:p w14:paraId="4661B5CC" w14:textId="5DE1129B" w:rsidR="003604B7" w:rsidRPr="00CB486F" w:rsidRDefault="000725AA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Unmarried</w:t>
                  </w:r>
                </w:p>
              </w:tc>
            </w:tr>
            <w:tr w:rsidR="003604B7" w:rsidRPr="00CB486F" w14:paraId="6674A27B" w14:textId="77777777" w:rsidTr="00422C1E">
              <w:trPr>
                <w:trHeight w:val="141"/>
              </w:trPr>
              <w:tc>
                <w:tcPr>
                  <w:tcW w:w="4187" w:type="dxa"/>
                  <w:vAlign w:val="center"/>
                </w:tcPr>
                <w:p w14:paraId="5A512D8C" w14:textId="312464D7" w:rsidR="003604B7" w:rsidRPr="00CB486F" w:rsidRDefault="00422C1E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Contact No</w:t>
                  </w:r>
                </w:p>
              </w:tc>
              <w:tc>
                <w:tcPr>
                  <w:tcW w:w="4187" w:type="dxa"/>
                  <w:vAlign w:val="center"/>
                </w:tcPr>
                <w:p w14:paraId="774D2AEC" w14:textId="1A627A7A" w:rsidR="003604B7" w:rsidRPr="00CB486F" w:rsidRDefault="00422C1E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+91 9990818538</w:t>
                  </w:r>
                </w:p>
              </w:tc>
            </w:tr>
            <w:tr w:rsidR="003604B7" w:rsidRPr="00CB486F" w14:paraId="64A0EC12" w14:textId="77777777" w:rsidTr="00422C1E">
              <w:trPr>
                <w:trHeight w:val="855"/>
              </w:trPr>
              <w:tc>
                <w:tcPr>
                  <w:tcW w:w="4187" w:type="dxa"/>
                  <w:vAlign w:val="center"/>
                </w:tcPr>
                <w:p w14:paraId="238A478A" w14:textId="74C60E30" w:rsidR="003604B7" w:rsidRPr="00CB486F" w:rsidRDefault="00422C1E" w:rsidP="00CB486F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Email</w:t>
                  </w:r>
                </w:p>
              </w:tc>
              <w:tc>
                <w:tcPr>
                  <w:tcW w:w="4187" w:type="dxa"/>
                  <w:vAlign w:val="center"/>
                </w:tcPr>
                <w:p w14:paraId="0AE74078" w14:textId="698E9231" w:rsidR="003604B7" w:rsidRPr="00CB486F" w:rsidRDefault="00422C1E" w:rsidP="00CB486F">
                  <w:pPr>
                    <w:pStyle w:val="ListParagraph"/>
                    <w:spacing w:after="240" w:line="276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B486F">
                    <w:rPr>
                      <w:rFonts w:ascii="Times New Roman" w:hAnsi="Times New Roman" w:cs="Times New Roman"/>
                    </w:rPr>
                    <w:t>TARUNSINGH999081@GMAIL.COM</w:t>
                  </w:r>
                </w:p>
              </w:tc>
            </w:tr>
          </w:tbl>
          <w:p w14:paraId="2DC325BC" w14:textId="77777777" w:rsidR="00007BBA" w:rsidRPr="00CB486F" w:rsidRDefault="00007BBA" w:rsidP="00CB48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AE49C11" w14:textId="77777777" w:rsidR="001309E5" w:rsidRPr="00CB486F" w:rsidRDefault="001309E5" w:rsidP="00CB486F">
      <w:pPr>
        <w:pStyle w:val="ListParagraph"/>
        <w:spacing w:line="276" w:lineRule="auto"/>
        <w:jc w:val="center"/>
        <w:rPr>
          <w:rFonts w:ascii="Times New Roman" w:hAnsi="Times New Roman" w:cs="Times New Roman"/>
        </w:rPr>
      </w:pPr>
    </w:p>
    <w:p w14:paraId="2DE218C8" w14:textId="77777777" w:rsidR="00CB486F" w:rsidRPr="00CB486F" w:rsidRDefault="00CB486F" w:rsidP="00CB486F">
      <w:pPr>
        <w:pStyle w:val="SectionHeading"/>
        <w:spacing w:line="276" w:lineRule="auto"/>
        <w:rPr>
          <w:rStyle w:val="BookTitle"/>
          <w:rFonts w:ascii="Times New Roman" w:hAnsi="Times New Roman" w:cs="Times New Roman"/>
        </w:rPr>
      </w:pPr>
    </w:p>
    <w:p w14:paraId="5BEC94ED" w14:textId="398E9475" w:rsidR="001A5520" w:rsidRPr="00CB486F" w:rsidRDefault="00CB486F" w:rsidP="00CB486F">
      <w:pPr>
        <w:pStyle w:val="SectionHeading"/>
        <w:spacing w:line="276" w:lineRule="auto"/>
        <w:rPr>
          <w:rFonts w:ascii="Times New Roman" w:hAnsi="Times New Roman" w:cs="Times New Roman"/>
          <w:b/>
          <w:bCs w:val="0"/>
          <w:sz w:val="24"/>
          <w:szCs w:val="24"/>
        </w:rPr>
      </w:pPr>
      <w:r w:rsidRPr="00CB486F">
        <w:rPr>
          <w:rStyle w:val="BookTitle"/>
          <w:rFonts w:ascii="Times New Roman" w:hAnsi="Times New Roman" w:cs="Times New Roman"/>
        </w:rPr>
        <w:t>Date</w:t>
      </w:r>
      <w:r w:rsidRPr="00CB486F">
        <w:rPr>
          <w:rFonts w:ascii="Times New Roman" w:hAnsi="Times New Roman" w:cs="Times New Roman"/>
          <w:b/>
          <w:bCs w:val="0"/>
          <w:sz w:val="24"/>
          <w:szCs w:val="24"/>
        </w:rPr>
        <w:t>-___________</w:t>
      </w:r>
    </w:p>
    <w:p w14:paraId="4FB420DF" w14:textId="56EAB473" w:rsidR="00CB486F" w:rsidRPr="00CB486F" w:rsidRDefault="00CB486F" w:rsidP="00CB486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486F">
        <w:rPr>
          <w:rFonts w:ascii="Times New Roman" w:hAnsi="Times New Roman" w:cs="Times New Roman"/>
          <w:b/>
          <w:sz w:val="24"/>
          <w:szCs w:val="24"/>
        </w:rPr>
        <w:t xml:space="preserve">Place-___________                                                                                       Tarun </w:t>
      </w:r>
      <w:proofErr w:type="spellStart"/>
      <w:r w:rsidRPr="00CB486F">
        <w:rPr>
          <w:rFonts w:ascii="Times New Roman" w:hAnsi="Times New Roman" w:cs="Times New Roman"/>
          <w:b/>
          <w:sz w:val="24"/>
          <w:szCs w:val="24"/>
        </w:rPr>
        <w:t>Singh</w:t>
      </w:r>
      <w:proofErr w:type="spellEnd"/>
    </w:p>
    <w:sectPr w:rsidR="00CB486F" w:rsidRPr="00CB486F">
      <w:footerReference w:type="default" r:id="rId14"/>
      <w:headerReference w:type="first" r:id="rId15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2BAB4" w14:textId="77777777" w:rsidR="00CB6463" w:rsidRDefault="00CB6463">
      <w:r>
        <w:separator/>
      </w:r>
    </w:p>
  </w:endnote>
  <w:endnote w:type="continuationSeparator" w:id="0">
    <w:p w14:paraId="18792856" w14:textId="77777777" w:rsidR="00CB6463" w:rsidRDefault="00CB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E9D7D" w14:textId="77777777" w:rsidR="001A5520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589855" wp14:editId="4FD8C0D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D90F875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6B7271" wp14:editId="3A122D9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935EB05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66B0FAE" wp14:editId="344577A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5961791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17406d [3215]" stroked="f">
              <w10:wrap anchorx="margin" anchory="margin"/>
            </v:rect>
          </w:pict>
        </mc:Fallback>
      </mc:AlternateContent>
    </w:r>
  </w:p>
  <w:p w14:paraId="421C976E" w14:textId="77777777" w:rsidR="001A5520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0C1BA8" wp14:editId="338DDBA4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C98CC8" w14:textId="77777777" w:rsidR="001A5520" w:rsidRDefault="0000000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680C1BA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13C98CC8" w14:textId="77777777" w:rsidR="001A5520" w:rsidRDefault="0000000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7F995" w14:textId="77777777" w:rsidR="00CB6463" w:rsidRDefault="00CB6463">
      <w:r>
        <w:separator/>
      </w:r>
    </w:p>
  </w:footnote>
  <w:footnote w:type="continuationSeparator" w:id="0">
    <w:p w14:paraId="5D7AF6FC" w14:textId="77777777" w:rsidR="00CB6463" w:rsidRDefault="00CB6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A6912" w14:textId="77777777" w:rsidR="001A5520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42FF3B9" wp14:editId="1EA5F58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DFD717A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FC9C091" wp14:editId="59ED6A2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1B16356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0ED841" wp14:editId="488AE6E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E4A4DD1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17406d [3215]" stroked="f">
              <w10:wrap anchorx="margin" anchory="margin"/>
            </v:rect>
          </w:pict>
        </mc:Fallback>
      </mc:AlternateContent>
    </w:r>
  </w:p>
  <w:p w14:paraId="3EFDD066" w14:textId="77777777" w:rsidR="001A5520" w:rsidRDefault="001A5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215C0EEF"/>
    <w:multiLevelType w:val="hybridMultilevel"/>
    <w:tmpl w:val="3BD83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600E"/>
    <w:multiLevelType w:val="hybridMultilevel"/>
    <w:tmpl w:val="0964A8F4"/>
    <w:lvl w:ilvl="0" w:tplc="40090003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279E"/>
    <w:multiLevelType w:val="hybridMultilevel"/>
    <w:tmpl w:val="24C2A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B2485"/>
    <w:multiLevelType w:val="multilevel"/>
    <w:tmpl w:val="632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03559"/>
    <w:multiLevelType w:val="hybridMultilevel"/>
    <w:tmpl w:val="33AE2C4C"/>
    <w:lvl w:ilvl="0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65418"/>
    <w:multiLevelType w:val="hybridMultilevel"/>
    <w:tmpl w:val="E5520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3901F5"/>
    <w:multiLevelType w:val="hybridMultilevel"/>
    <w:tmpl w:val="355801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64D66"/>
    <w:multiLevelType w:val="hybridMultilevel"/>
    <w:tmpl w:val="1F08C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A33B9"/>
    <w:multiLevelType w:val="hybridMultilevel"/>
    <w:tmpl w:val="E9A4C4DC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6FD47A29"/>
    <w:multiLevelType w:val="hybridMultilevel"/>
    <w:tmpl w:val="93747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457B4"/>
    <w:multiLevelType w:val="hybridMultilevel"/>
    <w:tmpl w:val="B5C832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84A66"/>
    <w:multiLevelType w:val="hybridMultilevel"/>
    <w:tmpl w:val="C72A10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C6560"/>
    <w:multiLevelType w:val="hybridMultilevel"/>
    <w:tmpl w:val="5AB403B0"/>
    <w:lvl w:ilvl="0" w:tplc="40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058211030">
    <w:abstractNumId w:val="13"/>
  </w:num>
  <w:num w:numId="2" w16cid:durableId="628628640">
    <w:abstractNumId w:val="5"/>
  </w:num>
  <w:num w:numId="3" w16cid:durableId="374738538">
    <w:abstractNumId w:val="8"/>
  </w:num>
  <w:num w:numId="4" w16cid:durableId="1787121513">
    <w:abstractNumId w:val="0"/>
  </w:num>
  <w:num w:numId="5" w16cid:durableId="136846353">
    <w:abstractNumId w:val="11"/>
  </w:num>
  <w:num w:numId="6" w16cid:durableId="1326200419">
    <w:abstractNumId w:val="4"/>
  </w:num>
  <w:num w:numId="7" w16cid:durableId="1938782191">
    <w:abstractNumId w:val="10"/>
  </w:num>
  <w:num w:numId="8" w16cid:durableId="1144929841">
    <w:abstractNumId w:val="1"/>
  </w:num>
  <w:num w:numId="9" w16cid:durableId="876044328">
    <w:abstractNumId w:val="3"/>
  </w:num>
  <w:num w:numId="10" w16cid:durableId="330791662">
    <w:abstractNumId w:val="6"/>
  </w:num>
  <w:num w:numId="11" w16cid:durableId="875237927">
    <w:abstractNumId w:val="2"/>
  </w:num>
  <w:num w:numId="12" w16cid:durableId="86847499">
    <w:abstractNumId w:val="9"/>
  </w:num>
  <w:num w:numId="13" w16cid:durableId="1370572999">
    <w:abstractNumId w:val="16"/>
  </w:num>
  <w:num w:numId="14" w16cid:durableId="807017856">
    <w:abstractNumId w:val="12"/>
  </w:num>
  <w:num w:numId="15" w16cid:durableId="527833362">
    <w:abstractNumId w:val="15"/>
  </w:num>
  <w:num w:numId="16" w16cid:durableId="1368945459">
    <w:abstractNumId w:val="7"/>
  </w:num>
  <w:num w:numId="17" w16cid:durableId="9884372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4D"/>
    <w:rsid w:val="00007BBA"/>
    <w:rsid w:val="000725AA"/>
    <w:rsid w:val="001309E5"/>
    <w:rsid w:val="001A5520"/>
    <w:rsid w:val="003539D2"/>
    <w:rsid w:val="003604B7"/>
    <w:rsid w:val="00410AC4"/>
    <w:rsid w:val="00422C1E"/>
    <w:rsid w:val="004F09EA"/>
    <w:rsid w:val="00507E39"/>
    <w:rsid w:val="005D4D7C"/>
    <w:rsid w:val="006E34F8"/>
    <w:rsid w:val="00722A38"/>
    <w:rsid w:val="007507EE"/>
    <w:rsid w:val="00834F4D"/>
    <w:rsid w:val="0087159D"/>
    <w:rsid w:val="008A7BAB"/>
    <w:rsid w:val="00CB3925"/>
    <w:rsid w:val="00CB486F"/>
    <w:rsid w:val="00C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F0F03"/>
  <w15:docId w15:val="{381F42EB-D8E8-40C8-B2A2-54C1D195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aps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/>
      <w:outlineLvl w:val="2"/>
    </w:pPr>
    <w:rPr>
      <w:rFonts w:eastAsiaTheme="majorEastAsia" w:cstheme="majorBidi"/>
      <w:b/>
      <w:bCs/>
      <w:caps/>
      <w:color w:val="17406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eastAsiaTheme="majorEastAsia" w:cstheme="majorBidi"/>
      <w:b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eastAsiaTheme="majorEastAsia" w:cstheme="majorBidi"/>
      <w:b/>
      <w:iCs/>
      <w:color w:val="17406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B5294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17406D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17406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B5294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Cs/>
      <w:caps/>
      <w:color w:val="0F6F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17406D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17406D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0F6FC6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F6FC6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17406D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F6FC6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7406D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009DD9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009DD9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073763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table" w:styleId="TableGrid">
    <w:name w:val="Table Grid"/>
    <w:basedOn w:val="TableNormal"/>
    <w:uiPriority w:val="59"/>
    <w:rsid w:val="00410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3E1FB71F8E48F4BA738A64C1254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E9CEF-D2DA-4A82-9CEB-FCEC0929AF6D}"/>
      </w:docPartPr>
      <w:docPartBody>
        <w:p w:rsidR="00000000" w:rsidRDefault="00000000">
          <w:pPr>
            <w:pStyle w:val="853E1FB71F8E48F4BA738A64C125479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B0FCCC086A54A4FA31D62260F6AD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5E186-ED5E-495D-8F09-02EEA24B0191}"/>
      </w:docPartPr>
      <w:docPartBody>
        <w:p w:rsidR="00000000" w:rsidRDefault="00000000">
          <w:pPr>
            <w:pStyle w:val="9B0FCCC086A54A4FA31D62260F6AD4A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52E7AA8948844A44BCB2473225614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A2FF9-3194-44BA-BBC2-F18F601B6B6C}"/>
      </w:docPartPr>
      <w:docPartBody>
        <w:p w:rsidR="00000000" w:rsidRDefault="00000000">
          <w:pPr>
            <w:pStyle w:val="52E7AA8948844A44BCB24732256140D6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C482B4DE2E7348729FD91A7E466CE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BD4EC-E132-485B-A267-BF32545EDD2E}"/>
      </w:docPartPr>
      <w:docPartBody>
        <w:p w:rsidR="00000000" w:rsidRDefault="00000000">
          <w:pPr>
            <w:pStyle w:val="C482B4DE2E7348729FD91A7E466CEDA1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24259B3B74BE41C7983287E98088D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D6020-D0E6-4FAD-9F33-F43D50D8E9E8}"/>
      </w:docPartPr>
      <w:docPartBody>
        <w:p w:rsidR="00000000" w:rsidRDefault="00000000">
          <w:pPr>
            <w:pStyle w:val="24259B3B74BE41C7983287E98088D437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7CF9A947465D405F94690327D4272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B6A88-C7E0-47EE-8DF7-73C1D68F8EB2}"/>
      </w:docPartPr>
      <w:docPartBody>
        <w:p w:rsidR="00000000" w:rsidRDefault="00000000">
          <w:pPr>
            <w:pStyle w:val="7CF9A947465D405F94690327D4272D08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8C"/>
    <w:rsid w:val="005B178C"/>
    <w:rsid w:val="006E34F8"/>
    <w:rsid w:val="0096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53E1FB71F8E48F4BA738A64C1254794">
    <w:name w:val="853E1FB71F8E48F4BA738A64C1254794"/>
  </w:style>
  <w:style w:type="paragraph" w:customStyle="1" w:styleId="9B0FCCC086A54A4FA31D62260F6AD4A9">
    <w:name w:val="9B0FCCC086A54A4FA31D62260F6AD4A9"/>
  </w:style>
  <w:style w:type="paragraph" w:customStyle="1" w:styleId="52E7AA8948844A44BCB24732256140D6">
    <w:name w:val="52E7AA8948844A44BCB24732256140D6"/>
  </w:style>
  <w:style w:type="paragraph" w:customStyle="1" w:styleId="C482B4DE2E7348729FD91A7E466CEDA1">
    <w:name w:val="C482B4DE2E7348729FD91A7E466CEDA1"/>
  </w:style>
  <w:style w:type="paragraph" w:customStyle="1" w:styleId="24259B3B74BE41C7983287E98088D437">
    <w:name w:val="24259B3B74BE41C7983287E98088D437"/>
  </w:style>
  <w:style w:type="paragraph" w:customStyle="1" w:styleId="7CF9A947465D405F94690327D4272D08">
    <w:name w:val="7CF9A947465D405F94690327D4272D08"/>
  </w:style>
  <w:style w:type="paragraph" w:customStyle="1" w:styleId="304B00CC0A2E4E23BDBF736CF4227554">
    <w:name w:val="304B00CC0A2E4E23BDBF736CF4227554"/>
  </w:style>
  <w:style w:type="paragraph" w:customStyle="1" w:styleId="39C941EC847B428DAE37DD3CFE5DDE9B">
    <w:name w:val="39C941EC847B428DAE37DD3CFE5DDE9B"/>
  </w:style>
  <w:style w:type="paragraph" w:customStyle="1" w:styleId="87E85F523E0F4622AFC0CE10877F508D">
    <w:name w:val="87E85F523E0F4622AFC0CE10877F508D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2E4101154C234DFF99328EEDA142BF1A">
    <w:name w:val="2E4101154C234DFF99328EEDA142BF1A"/>
  </w:style>
  <w:style w:type="paragraph" w:customStyle="1" w:styleId="E6EA7D0C083E4357984A6FB5B945A4D5">
    <w:name w:val="E6EA7D0C083E4357984A6FB5B945A4D5"/>
  </w:style>
  <w:style w:type="paragraph" w:customStyle="1" w:styleId="CAB070B05DAF4D918F896C2167C285CD">
    <w:name w:val="CAB070B05DAF4D918F896C2167C285CD"/>
  </w:style>
  <w:style w:type="paragraph" w:customStyle="1" w:styleId="03C83475BD204820A6FCA902C9527946">
    <w:name w:val="03C83475BD204820A6FCA902C9527946"/>
  </w:style>
  <w:style w:type="paragraph" w:customStyle="1" w:styleId="2FA7A26A9F554E8ABFE9CD587F8D3359">
    <w:name w:val="2FA7A26A9F554E8ABFE9CD587F8D3359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D5D2CBF8E89549F18973E26E73997F6C">
    <w:name w:val="D5D2CBF8E89549F18973E26E73997F6C"/>
  </w:style>
  <w:style w:type="paragraph" w:customStyle="1" w:styleId="B4CC05397CC14F4A846BBFF11C421DC6">
    <w:name w:val="B4CC05397CC14F4A846BBFF11C421DC6"/>
  </w:style>
  <w:style w:type="paragraph" w:customStyle="1" w:styleId="00C16867D81C45698F569985B596FB4F">
    <w:name w:val="00C16867D81C45698F569985B596FB4F"/>
  </w:style>
  <w:style w:type="paragraph" w:customStyle="1" w:styleId="9A913000F1F64C5D862338D5B91F600A">
    <w:name w:val="9A913000F1F64C5D862338D5B91F600A"/>
  </w:style>
  <w:style w:type="paragraph" w:customStyle="1" w:styleId="A684518CE6D74857BD4FCA3DEC5212F2">
    <w:name w:val="A684518CE6D74857BD4FCA3DEC5212F2"/>
    <w:rsid w:val="005B178C"/>
  </w:style>
  <w:style w:type="paragraph" w:customStyle="1" w:styleId="EF30B75908C040FFB5DFD67A5C6A815F">
    <w:name w:val="EF30B75908C040FFB5DFD67A5C6A815F"/>
    <w:rsid w:val="005B1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04:05:23.6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1761 62,'-241'0,"230"-3,-1-2,-13-17,13 11,-20-7,-102 16,62 5,-978-3,1037 3,-24 23,4-2,-3 6,23-16,-17 6,21-18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04:22:03.57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0,'2'2,"3"3,1 1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uhaus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NOIDA</CompanyAddress>
  <CompanyPhone>9990818538</CompanyPhone>
  <CompanyFax/>
  <CompanyEmail>TARUNSINGH999081@GMAIL.COM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171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Singh</dc:creator>
  <cp:lastModifiedBy>Tarun Singh</cp:lastModifiedBy>
  <cp:revision>1</cp:revision>
  <dcterms:created xsi:type="dcterms:W3CDTF">2024-05-27T02:36:00Z</dcterms:created>
  <dcterms:modified xsi:type="dcterms:W3CDTF">2024-05-27T05:27:00Z</dcterms:modified>
</cp:coreProperties>
</file>