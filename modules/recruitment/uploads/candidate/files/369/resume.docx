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4F43F94B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62075B3C" w14:textId="7C5F0976" w:rsidR="00545B7A" w:rsidRDefault="00A32220" w:rsidP="00FB3617">
            <w:pPr>
              <w:pStyle w:val="Title"/>
            </w:pPr>
            <w:r>
              <w:t>Anjali</w:t>
            </w:r>
            <w:r w:rsidR="000052C6">
              <w:t xml:space="preserve"> Bhatta</w:t>
            </w:r>
          </w:p>
        </w:tc>
      </w:tr>
    </w:tbl>
    <w:p w14:paraId="7DBF8CAE" w14:textId="09289C02" w:rsidR="00141A4C" w:rsidRPr="00834D92" w:rsidRDefault="00525313" w:rsidP="00545B7A">
      <w:pPr>
        <w:pStyle w:val="Contact"/>
      </w:pPr>
      <w:r>
        <w:t xml:space="preserve">Hyderabad, </w:t>
      </w:r>
      <w:r w:rsidR="00751EBF">
        <w:t xml:space="preserve">500049 </w:t>
      </w:r>
      <w:r w:rsidR="00751EBF" w:rsidRPr="00834D92">
        <w:t>|</w:t>
      </w:r>
      <w:r w:rsidR="00141A4C" w:rsidRPr="00834D92">
        <w:t> </w:t>
      </w:r>
      <w:r>
        <w:t xml:space="preserve">+91 </w:t>
      </w:r>
      <w:r w:rsidR="00836459">
        <w:t>8978003602</w:t>
      </w:r>
      <w:r w:rsidR="00141A4C" w:rsidRPr="00834D92">
        <w:t> | </w:t>
      </w:r>
      <w:r w:rsidR="000B59E7" w:rsidRPr="000B59E7">
        <w:t>anjalibhatta8402@gmail.com</w:t>
      </w:r>
      <w:r w:rsidR="00FB3617">
        <w:t xml:space="preserve"> </w:t>
      </w:r>
      <w:r w:rsidR="005C4F47" w:rsidRPr="00834D92">
        <w:t xml:space="preserve">| </w:t>
      </w:r>
      <w:r>
        <w:t xml:space="preserve">LinkedIn – </w:t>
      </w:r>
      <w:r w:rsidR="00057B02">
        <w:t>Anjali</w:t>
      </w:r>
      <w:r>
        <w:t xml:space="preserve"> Bhatta</w:t>
      </w:r>
    </w:p>
    <w:p w14:paraId="3884F8A1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B8E5819CABD4B4D9EAA2A59D58E0F45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6043176C" w14:textId="4E8C304F" w:rsidR="006270A9" w:rsidRDefault="00076852" w:rsidP="00232312">
      <w:pPr>
        <w:rPr>
          <w:rFonts w:ascii="Calibri" w:hAnsi="Calibri" w:cs="Calibri"/>
          <w:color w:val="auto"/>
        </w:rPr>
      </w:pPr>
      <w:r w:rsidRPr="00076852">
        <w:rPr>
          <w:rFonts w:ascii="Calibri" w:hAnsi="Calibri" w:cs="Calibri"/>
          <w:color w:val="auto"/>
        </w:rPr>
        <w:t xml:space="preserve">Dedicated to achieving excellence, I am keen on contributing positively to the success of the team. With a </w:t>
      </w:r>
      <w:r w:rsidR="00885DAC">
        <w:rPr>
          <w:rFonts w:ascii="Calibri" w:hAnsi="Calibri" w:cs="Calibri"/>
          <w:color w:val="auto"/>
        </w:rPr>
        <w:t>s</w:t>
      </w:r>
      <w:r w:rsidRPr="00076852">
        <w:rPr>
          <w:rFonts w:ascii="Calibri" w:hAnsi="Calibri" w:cs="Calibri"/>
          <w:color w:val="auto"/>
        </w:rPr>
        <w:t>trong technical foundation in Cloud computing and Python, I am enthusiastic about applying my skills in a dynamic role that presents opportunities for growth and learning. As a proactive learner, I am motivated to stay abreast of the latest industry trends and best practices, aiming to make a meaningful impact in my future endeavors.</w:t>
      </w:r>
    </w:p>
    <w:p w14:paraId="7D0E4EA6" w14:textId="2949A4FD" w:rsidR="009C3FDE" w:rsidRPr="00382CE9" w:rsidRDefault="009C3FDE" w:rsidP="00382CE9">
      <w:pPr>
        <w:pStyle w:val="Heading1"/>
      </w:pPr>
      <w:r w:rsidRPr="00382CE9">
        <w:t>Competencies</w:t>
      </w:r>
    </w:p>
    <w:p w14:paraId="2ECB1D57" w14:textId="612BF68D" w:rsidR="009C3FDE" w:rsidRPr="00382CE9" w:rsidRDefault="009C3FDE" w:rsidP="00382CE9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color w:val="2A7B88" w:themeColor="accent1" w:themeShade="BF"/>
          <w:sz w:val="28"/>
          <w:szCs w:val="28"/>
        </w:rPr>
      </w:pPr>
      <w:r w:rsidRPr="009C3FDE">
        <w:rPr>
          <w:rFonts w:ascii="Calibri" w:hAnsi="Calibri" w:cs="Calibri"/>
          <w:sz w:val="22"/>
          <w:szCs w:val="22"/>
        </w:rPr>
        <w:t>Pro</w:t>
      </w:r>
      <w:r w:rsidR="004614B4">
        <w:rPr>
          <w:rFonts w:ascii="Calibri" w:hAnsi="Calibri" w:cs="Calibri"/>
          <w:sz w:val="22"/>
          <w:szCs w:val="22"/>
        </w:rPr>
        <w:t>fessional</w:t>
      </w:r>
      <w:r w:rsidRPr="009C3FDE">
        <w:rPr>
          <w:rFonts w:ascii="Calibri" w:hAnsi="Calibri" w:cs="Calibri"/>
          <w:sz w:val="22"/>
          <w:szCs w:val="22"/>
        </w:rPr>
        <w:t xml:space="preserve"> </w:t>
      </w:r>
      <w:r w:rsidR="004614B4">
        <w:rPr>
          <w:rFonts w:ascii="Calibri" w:hAnsi="Calibri" w:cs="Calibri"/>
          <w:sz w:val="22"/>
          <w:szCs w:val="22"/>
        </w:rPr>
        <w:t>develop</w:t>
      </w:r>
      <w:r w:rsidRPr="009C3FDE">
        <w:rPr>
          <w:rFonts w:ascii="Calibri" w:hAnsi="Calibri" w:cs="Calibri"/>
          <w:sz w:val="22"/>
          <w:szCs w:val="22"/>
        </w:rPr>
        <w:t>ment, Innovation and Automation, Multilevel collaboration</w:t>
      </w:r>
      <w:r w:rsidR="00001B29">
        <w:rPr>
          <w:rFonts w:ascii="Calibri" w:hAnsi="Calibri" w:cs="Calibri"/>
          <w:sz w:val="22"/>
          <w:szCs w:val="22"/>
        </w:rPr>
        <w:t xml:space="preserve">, </w:t>
      </w:r>
      <w:r w:rsidRPr="009C3FDE">
        <w:rPr>
          <w:rFonts w:ascii="Calibri" w:hAnsi="Calibri" w:cs="Calibri"/>
          <w:sz w:val="22"/>
          <w:szCs w:val="22"/>
        </w:rPr>
        <w:t>methodologies, Workflow Optimization, Stakeholder Management, Team management, Problem solving</w:t>
      </w:r>
      <w:r>
        <w:rPr>
          <w:rFonts w:ascii="Calibri" w:hAnsi="Calibri" w:cs="Calibri"/>
          <w:sz w:val="22"/>
          <w:szCs w:val="22"/>
        </w:rPr>
        <w:t>.</w:t>
      </w:r>
    </w:p>
    <w:p w14:paraId="15CD3E4A" w14:textId="77777777" w:rsidR="00445342" w:rsidRDefault="00000000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E4662AE13D114960B6F2961DBEC76F3B"/>
          </w:placeholder>
          <w:temporary/>
          <w:showingPlcHdr/>
          <w15:appearance w15:val="hidden"/>
        </w:sdtPr>
        <w:sdtContent>
          <w:r w:rsidR="00FB3617">
            <w:t>Education</w:t>
          </w:r>
        </w:sdtContent>
      </w:sdt>
    </w:p>
    <w:p w14:paraId="62F6FBF6" w14:textId="1039BC0E" w:rsidR="000F6F53" w:rsidRDefault="009C3FDE" w:rsidP="009C3FDE">
      <w:pPr>
        <w:pStyle w:val="NormalWeb"/>
        <w:spacing w:before="40" w:beforeAutospacing="0" w:after="0" w:afterAutospacing="0"/>
      </w:pPr>
      <w:r w:rsidRPr="009C3FDE">
        <w:rPr>
          <w:rFonts w:asciiTheme="majorHAnsi" w:hAnsiTheme="majorHAnsi" w:cs="Calibri"/>
          <w:b/>
          <w:bCs/>
        </w:rPr>
        <w:t xml:space="preserve">Bachelor of Technology | Computer Science and Engineering </w:t>
      </w:r>
      <w:r w:rsidR="00E62522">
        <w:rPr>
          <w:rFonts w:asciiTheme="majorHAnsi" w:hAnsiTheme="majorHAnsi" w:cs="Calibri"/>
          <w:b/>
          <w:bCs/>
        </w:rPr>
        <w:t xml:space="preserve">(Cyber </w:t>
      </w:r>
      <w:r w:rsidR="005B3877">
        <w:rPr>
          <w:rFonts w:asciiTheme="majorHAnsi" w:hAnsiTheme="majorHAnsi" w:cs="Calibri"/>
          <w:b/>
          <w:bCs/>
        </w:rPr>
        <w:t>Security)</w:t>
      </w:r>
      <w:r w:rsidR="005B3877" w:rsidRPr="009C3FDE">
        <w:rPr>
          <w:rFonts w:asciiTheme="majorHAnsi" w:hAnsiTheme="majorHAnsi" w:cs="Calibri"/>
          <w:b/>
          <w:bCs/>
        </w:rPr>
        <w:t xml:space="preserve"> |</w:t>
      </w:r>
      <w:r w:rsidRPr="009C3FDE">
        <w:rPr>
          <w:rFonts w:asciiTheme="majorHAnsi" w:hAnsiTheme="majorHAnsi" w:cs="Calibri"/>
          <w:b/>
          <w:bCs/>
        </w:rPr>
        <w:t xml:space="preserve"> 20</w:t>
      </w:r>
      <w:r w:rsidR="00BB35FB">
        <w:rPr>
          <w:rFonts w:asciiTheme="majorHAnsi" w:hAnsiTheme="majorHAnsi" w:cs="Calibri"/>
          <w:b/>
          <w:bCs/>
        </w:rPr>
        <w:t>20</w:t>
      </w:r>
      <w:r w:rsidRPr="009C3FDE">
        <w:rPr>
          <w:rFonts w:asciiTheme="majorHAnsi" w:hAnsiTheme="majorHAnsi" w:cs="Calibri"/>
          <w:b/>
          <w:bCs/>
        </w:rPr>
        <w:t xml:space="preserve"> – 20</w:t>
      </w:r>
      <w:r w:rsidR="00BB35FB">
        <w:rPr>
          <w:rFonts w:asciiTheme="majorHAnsi" w:hAnsiTheme="majorHAnsi" w:cs="Calibri"/>
          <w:b/>
          <w:bCs/>
        </w:rPr>
        <w:t>24</w:t>
      </w:r>
      <w:r w:rsidRPr="009C3FDE">
        <w:rPr>
          <w:rFonts w:asciiTheme="majorHAnsi" w:hAnsiTheme="majorHAnsi" w:cs="Calibri"/>
          <w:b/>
          <w:bCs/>
        </w:rPr>
        <w:t xml:space="preserve"> |</w:t>
      </w:r>
      <w:r w:rsidR="00E62522" w:rsidRPr="00E62522">
        <w:t xml:space="preserve"> </w:t>
      </w:r>
      <w:r w:rsidR="00E62522" w:rsidRPr="00E62522">
        <w:rPr>
          <w:rFonts w:asciiTheme="majorHAnsi" w:hAnsiTheme="majorHAnsi" w:cs="Calibri"/>
          <w:b/>
          <w:bCs/>
        </w:rPr>
        <w:t xml:space="preserve">Hyderabad Institute </w:t>
      </w:r>
      <w:r w:rsidR="00CB7703" w:rsidRPr="00E62522">
        <w:rPr>
          <w:rFonts w:asciiTheme="majorHAnsi" w:hAnsiTheme="majorHAnsi" w:cs="Calibri"/>
          <w:b/>
          <w:bCs/>
        </w:rPr>
        <w:t>of</w:t>
      </w:r>
      <w:r w:rsidR="00E62522" w:rsidRPr="00E62522">
        <w:rPr>
          <w:rFonts w:asciiTheme="majorHAnsi" w:hAnsiTheme="majorHAnsi" w:cs="Calibri"/>
          <w:b/>
          <w:bCs/>
        </w:rPr>
        <w:t xml:space="preserve"> Technology </w:t>
      </w:r>
      <w:r w:rsidR="00C218B8" w:rsidRPr="00E62522">
        <w:rPr>
          <w:rFonts w:asciiTheme="majorHAnsi" w:hAnsiTheme="majorHAnsi" w:cs="Calibri"/>
          <w:b/>
          <w:bCs/>
        </w:rPr>
        <w:t>and</w:t>
      </w:r>
      <w:r w:rsidR="00E62522" w:rsidRPr="00E62522">
        <w:rPr>
          <w:rFonts w:asciiTheme="majorHAnsi" w:hAnsiTheme="majorHAnsi" w:cs="Calibri"/>
          <w:b/>
          <w:bCs/>
        </w:rPr>
        <w:t xml:space="preserve"> Management</w:t>
      </w:r>
      <w:r w:rsidRPr="009C3FDE">
        <w:rPr>
          <w:rFonts w:asciiTheme="majorHAnsi" w:hAnsiTheme="majorHAnsi" w:cs="Calibri"/>
          <w:b/>
          <w:bCs/>
        </w:rPr>
        <w:t xml:space="preserve"> | SGPA: </w:t>
      </w:r>
      <w:r w:rsidR="000F232C">
        <w:rPr>
          <w:rFonts w:asciiTheme="majorHAnsi" w:hAnsiTheme="majorHAnsi" w:cs="Calibri"/>
          <w:b/>
          <w:bCs/>
        </w:rPr>
        <w:t>7.</w:t>
      </w:r>
      <w:r w:rsidR="00991CEE">
        <w:rPr>
          <w:rFonts w:asciiTheme="majorHAnsi" w:hAnsiTheme="majorHAnsi" w:cs="Calibri"/>
          <w:b/>
          <w:bCs/>
        </w:rPr>
        <w:t>6</w:t>
      </w:r>
    </w:p>
    <w:p w14:paraId="3C421525" w14:textId="24488717" w:rsidR="00525313" w:rsidRDefault="00525313" w:rsidP="00545B7A">
      <w:pPr>
        <w:pStyle w:val="Heading1"/>
      </w:pPr>
      <w:r>
        <w:t>Skills</w:t>
      </w:r>
    </w:p>
    <w:p w14:paraId="03F71855" w14:textId="40700896" w:rsidR="00525313" w:rsidRDefault="009468E2" w:rsidP="00525313">
      <w:pPr>
        <w:numPr>
          <w:ilvl w:val="0"/>
          <w:numId w:val="37"/>
        </w:numPr>
        <w:spacing w:after="0"/>
        <w:textAlignment w:val="center"/>
        <w:rPr>
          <w:rFonts w:ascii="Calibri" w:eastAsia="Times New Roman" w:hAnsi="Calibri" w:cs="Calibri"/>
          <w:color w:val="auto"/>
          <w:lang w:eastAsia="en-US"/>
        </w:rPr>
      </w:pPr>
      <w:r>
        <w:rPr>
          <w:rFonts w:ascii="Calibri" w:eastAsia="Times New Roman" w:hAnsi="Calibri" w:cs="Calibri"/>
          <w:color w:val="auto"/>
          <w:lang w:eastAsia="en-US"/>
        </w:rPr>
        <w:t>Coding stack</w:t>
      </w:r>
      <w:r w:rsidR="00525313" w:rsidRPr="00525313">
        <w:rPr>
          <w:rFonts w:ascii="Calibri" w:eastAsia="Times New Roman" w:hAnsi="Calibri" w:cs="Calibri"/>
          <w:color w:val="auto"/>
          <w:lang w:eastAsia="en-US"/>
        </w:rPr>
        <w:t xml:space="preserve"> </w:t>
      </w:r>
      <w:r>
        <w:rPr>
          <w:rFonts w:ascii="Calibri" w:eastAsia="Times New Roman" w:hAnsi="Calibri" w:cs="Calibri"/>
          <w:color w:val="auto"/>
          <w:lang w:eastAsia="en-US"/>
        </w:rPr>
        <w:t>–</w:t>
      </w:r>
      <w:r w:rsidR="00525313" w:rsidRPr="00525313">
        <w:rPr>
          <w:rFonts w:ascii="Calibri" w:eastAsia="Times New Roman" w:hAnsi="Calibri" w:cs="Calibri"/>
          <w:color w:val="auto"/>
          <w:lang w:eastAsia="en-US"/>
        </w:rPr>
        <w:t xml:space="preserve"> </w:t>
      </w:r>
      <w:r>
        <w:rPr>
          <w:rFonts w:ascii="Calibri" w:eastAsia="Times New Roman" w:hAnsi="Calibri" w:cs="Calibri"/>
          <w:color w:val="auto"/>
          <w:lang w:eastAsia="en-US"/>
        </w:rPr>
        <w:t>Python, Linu</w:t>
      </w:r>
      <w:r w:rsidR="00040375">
        <w:rPr>
          <w:rFonts w:ascii="Calibri" w:eastAsia="Times New Roman" w:hAnsi="Calibri" w:cs="Calibri"/>
          <w:color w:val="auto"/>
          <w:lang w:eastAsia="en-US"/>
        </w:rPr>
        <w:t>x</w:t>
      </w:r>
    </w:p>
    <w:p w14:paraId="73F7BDF5" w14:textId="1B6C12D3" w:rsidR="00C52D15" w:rsidRPr="00525313" w:rsidRDefault="00E43D67" w:rsidP="00525313">
      <w:pPr>
        <w:numPr>
          <w:ilvl w:val="0"/>
          <w:numId w:val="37"/>
        </w:numPr>
        <w:spacing w:after="0"/>
        <w:textAlignment w:val="center"/>
        <w:rPr>
          <w:rFonts w:ascii="Calibri" w:eastAsia="Times New Roman" w:hAnsi="Calibri" w:cs="Calibri"/>
          <w:color w:val="auto"/>
          <w:lang w:eastAsia="en-US"/>
        </w:rPr>
      </w:pPr>
      <w:r>
        <w:rPr>
          <w:rFonts w:ascii="Calibri" w:eastAsia="Times New Roman" w:hAnsi="Calibri" w:cs="Calibri"/>
          <w:color w:val="auto"/>
          <w:lang w:eastAsia="en-US"/>
        </w:rPr>
        <w:t xml:space="preserve">Technology </w:t>
      </w:r>
      <w:r w:rsidR="00547E16">
        <w:rPr>
          <w:rFonts w:ascii="Calibri" w:eastAsia="Times New Roman" w:hAnsi="Calibri" w:cs="Calibri"/>
          <w:color w:val="auto"/>
          <w:lang w:eastAsia="en-US"/>
        </w:rPr>
        <w:t>–</w:t>
      </w:r>
      <w:r>
        <w:rPr>
          <w:rFonts w:ascii="Calibri" w:eastAsia="Times New Roman" w:hAnsi="Calibri" w:cs="Calibri"/>
          <w:color w:val="auto"/>
          <w:lang w:eastAsia="en-US"/>
        </w:rPr>
        <w:t xml:space="preserve"> Cybersecurity</w:t>
      </w:r>
      <w:r w:rsidR="00547E16">
        <w:rPr>
          <w:rFonts w:ascii="Calibri" w:eastAsia="Times New Roman" w:hAnsi="Calibri" w:cs="Calibri"/>
          <w:color w:val="auto"/>
          <w:lang w:eastAsia="en-US"/>
        </w:rPr>
        <w:t>, Artificial Intelligence</w:t>
      </w:r>
    </w:p>
    <w:p w14:paraId="396D2A9A" w14:textId="023BD2D4" w:rsidR="00525313" w:rsidRPr="00525313" w:rsidRDefault="00E2449A" w:rsidP="00525313">
      <w:pPr>
        <w:numPr>
          <w:ilvl w:val="0"/>
          <w:numId w:val="37"/>
        </w:numPr>
        <w:spacing w:after="0"/>
        <w:textAlignment w:val="center"/>
        <w:rPr>
          <w:rFonts w:ascii="Calibri" w:eastAsia="Times New Roman" w:hAnsi="Calibri" w:cs="Calibri"/>
          <w:color w:val="auto"/>
          <w:lang w:eastAsia="en-US"/>
        </w:rPr>
      </w:pPr>
      <w:r>
        <w:rPr>
          <w:rFonts w:ascii="Calibri" w:eastAsia="Times New Roman" w:hAnsi="Calibri" w:cs="Calibri"/>
          <w:color w:val="auto"/>
          <w:lang w:eastAsia="en-US"/>
        </w:rPr>
        <w:t>Web development</w:t>
      </w:r>
      <w:r w:rsidR="00525313" w:rsidRPr="00525313">
        <w:rPr>
          <w:rFonts w:ascii="Calibri" w:eastAsia="Times New Roman" w:hAnsi="Calibri" w:cs="Calibri"/>
          <w:color w:val="auto"/>
          <w:lang w:eastAsia="en-US"/>
        </w:rPr>
        <w:t xml:space="preserve"> tools </w:t>
      </w:r>
      <w:r w:rsidR="00525313">
        <w:rPr>
          <w:rFonts w:ascii="Calibri" w:eastAsia="Times New Roman" w:hAnsi="Calibri" w:cs="Calibri"/>
          <w:color w:val="auto"/>
          <w:lang w:eastAsia="en-US"/>
        </w:rPr>
        <w:t>–</w:t>
      </w:r>
      <w:r w:rsidR="00525313" w:rsidRPr="00525313">
        <w:rPr>
          <w:rFonts w:ascii="Calibri" w:eastAsia="Times New Roman" w:hAnsi="Calibri" w:cs="Calibri"/>
          <w:color w:val="auto"/>
          <w:lang w:eastAsia="en-US"/>
        </w:rPr>
        <w:t xml:space="preserve"> </w:t>
      </w:r>
      <w:r w:rsidR="00430450">
        <w:rPr>
          <w:rFonts w:ascii="Calibri" w:eastAsia="Times New Roman" w:hAnsi="Calibri" w:cs="Calibri"/>
          <w:color w:val="auto"/>
          <w:lang w:eastAsia="en-US"/>
        </w:rPr>
        <w:t xml:space="preserve">HTML, </w:t>
      </w:r>
      <w:r>
        <w:rPr>
          <w:rFonts w:ascii="Calibri" w:eastAsia="Times New Roman" w:hAnsi="Calibri" w:cs="Calibri"/>
          <w:color w:val="auto"/>
          <w:lang w:eastAsia="en-US"/>
        </w:rPr>
        <w:t>CSS</w:t>
      </w:r>
    </w:p>
    <w:p w14:paraId="5279D40B" w14:textId="77777777" w:rsidR="00525313" w:rsidRPr="00525313" w:rsidRDefault="00525313" w:rsidP="00525313">
      <w:pPr>
        <w:numPr>
          <w:ilvl w:val="0"/>
          <w:numId w:val="37"/>
        </w:numPr>
        <w:spacing w:after="0"/>
        <w:textAlignment w:val="center"/>
        <w:rPr>
          <w:rFonts w:ascii="Calibri" w:eastAsia="Times New Roman" w:hAnsi="Calibri" w:cs="Calibri"/>
          <w:color w:val="auto"/>
          <w:lang w:eastAsia="en-US"/>
        </w:rPr>
      </w:pPr>
      <w:r w:rsidRPr="00525313">
        <w:rPr>
          <w:rFonts w:ascii="Calibri" w:eastAsia="Times New Roman" w:hAnsi="Calibri" w:cs="Calibri"/>
          <w:color w:val="auto"/>
          <w:lang w:eastAsia="en-US"/>
        </w:rPr>
        <w:t>Microsoft applications - Excel, Word, PowerPoint, Outlook</w:t>
      </w:r>
    </w:p>
    <w:p w14:paraId="4CF70786" w14:textId="77777777" w:rsidR="00E2449A" w:rsidRPr="00525313" w:rsidRDefault="00E2449A" w:rsidP="00E2449A">
      <w:pPr>
        <w:numPr>
          <w:ilvl w:val="0"/>
          <w:numId w:val="37"/>
        </w:numPr>
        <w:spacing w:after="0"/>
        <w:textAlignment w:val="center"/>
        <w:rPr>
          <w:rFonts w:ascii="Calibri" w:eastAsia="Times New Roman" w:hAnsi="Calibri" w:cs="Calibri"/>
          <w:color w:val="auto"/>
          <w:lang w:eastAsia="en-US"/>
        </w:rPr>
      </w:pPr>
      <w:r w:rsidRPr="00525313">
        <w:rPr>
          <w:rFonts w:ascii="Calibri" w:eastAsia="Times New Roman" w:hAnsi="Calibri" w:cs="Calibri"/>
          <w:color w:val="auto"/>
          <w:lang w:eastAsia="en-US"/>
        </w:rPr>
        <w:t>A</w:t>
      </w:r>
      <w:r>
        <w:rPr>
          <w:rFonts w:ascii="Calibri" w:eastAsia="Times New Roman" w:hAnsi="Calibri" w:cs="Calibri"/>
          <w:color w:val="auto"/>
          <w:lang w:eastAsia="en-US"/>
        </w:rPr>
        <w:t>WS</w:t>
      </w:r>
      <w:r w:rsidRPr="00525313">
        <w:rPr>
          <w:rFonts w:ascii="Calibri" w:eastAsia="Times New Roman" w:hAnsi="Calibri" w:cs="Calibri"/>
          <w:color w:val="auto"/>
          <w:lang w:eastAsia="en-US"/>
        </w:rPr>
        <w:t xml:space="preserve"> Platform - Networking, Security, Migrate, </w:t>
      </w:r>
      <w:r>
        <w:rPr>
          <w:rFonts w:ascii="Calibri" w:eastAsia="Times New Roman" w:hAnsi="Calibri" w:cs="Calibri"/>
          <w:color w:val="auto"/>
          <w:lang w:eastAsia="en-US"/>
        </w:rPr>
        <w:t>C</w:t>
      </w:r>
      <w:r w:rsidRPr="00525313">
        <w:rPr>
          <w:rFonts w:ascii="Calibri" w:eastAsia="Times New Roman" w:hAnsi="Calibri" w:cs="Calibri"/>
          <w:color w:val="auto"/>
          <w:lang w:eastAsia="en-US"/>
        </w:rPr>
        <w:t>ompute</w:t>
      </w:r>
    </w:p>
    <w:p w14:paraId="133A0347" w14:textId="77777777" w:rsidR="00CF0783" w:rsidRDefault="00000000" w:rsidP="00CF0783">
      <w:pPr>
        <w:pStyle w:val="Heading1"/>
      </w:pPr>
      <w:sdt>
        <w:sdtPr>
          <w:alias w:val="Experience:"/>
          <w:tag w:val="Experience:"/>
          <w:id w:val="-866288335"/>
          <w:placeholder>
            <w:docPart w:val="42025EAAEB094565B5FB58CAB6A24F5E"/>
          </w:placeholder>
          <w:temporary/>
          <w:showingPlcHdr/>
          <w15:appearance w15:val="hidden"/>
        </w:sdtPr>
        <w:sdtContent>
          <w:r w:rsidR="00CF0783">
            <w:t>Experience</w:t>
          </w:r>
        </w:sdtContent>
      </w:sdt>
    </w:p>
    <w:p w14:paraId="339C7204" w14:textId="5D0631C9" w:rsidR="00CF0783" w:rsidRDefault="00CF0783" w:rsidP="00CF0783">
      <w:pPr>
        <w:pStyle w:val="Heading2"/>
      </w:pPr>
      <w:r>
        <w:t>Cybersecurity Intern | TASK(Telangana) | JUN 2023 – JUL 2023</w:t>
      </w:r>
    </w:p>
    <w:p w14:paraId="13CED846" w14:textId="77777777" w:rsidR="00CF0783" w:rsidRPr="002813EA" w:rsidRDefault="00CF0783" w:rsidP="00CF0783">
      <w:pPr>
        <w:numPr>
          <w:ilvl w:val="0"/>
          <w:numId w:val="28"/>
        </w:numPr>
        <w:spacing w:after="0"/>
        <w:textAlignment w:val="center"/>
        <w:rPr>
          <w:rFonts w:ascii="Calibri" w:eastAsia="Times New Roman" w:hAnsi="Calibri" w:cs="Calibri"/>
          <w:color w:val="242424"/>
          <w:lang w:eastAsia="en-US"/>
        </w:rPr>
      </w:pPr>
      <w:r w:rsidRPr="002413AD">
        <w:rPr>
          <w:rFonts w:ascii="Calibri" w:eastAsia="Times New Roman" w:hAnsi="Calibri" w:cs="Calibri"/>
          <w:color w:val="242424"/>
          <w:shd w:val="clear" w:color="auto" w:fill="FFFFFF"/>
          <w:lang w:eastAsia="en-US"/>
        </w:rPr>
        <w:t xml:space="preserve">Cultivated a robust grasp of cybersecurity principles and effectively applied theoretical insights to real-world situations, bolstering the </w:t>
      </w:r>
      <w:r w:rsidRPr="002413AD">
        <w:rPr>
          <w:rFonts w:ascii="Calibri" w:eastAsia="Times New Roman" w:hAnsi="Calibri" w:cs="Calibri"/>
          <w:b/>
          <w:bCs/>
          <w:color w:val="242424"/>
          <w:shd w:val="clear" w:color="auto" w:fill="FFFFFF"/>
          <w:lang w:eastAsia="en-US"/>
        </w:rPr>
        <w:t>protection of the company's digital infrastructure</w:t>
      </w:r>
      <w:r w:rsidRPr="002413AD">
        <w:rPr>
          <w:rFonts w:ascii="Calibri" w:eastAsia="Times New Roman" w:hAnsi="Calibri" w:cs="Calibri"/>
          <w:color w:val="242424"/>
          <w:shd w:val="clear" w:color="auto" w:fill="FFFFFF"/>
          <w:lang w:eastAsia="en-US"/>
        </w:rPr>
        <w:t>.</w:t>
      </w:r>
    </w:p>
    <w:p w14:paraId="7BD64558" w14:textId="67B7A013" w:rsidR="00CF0783" w:rsidRPr="00B417EC" w:rsidRDefault="00CF0783" w:rsidP="0009152A">
      <w:pPr>
        <w:numPr>
          <w:ilvl w:val="0"/>
          <w:numId w:val="28"/>
        </w:numPr>
        <w:spacing w:after="0"/>
        <w:textAlignment w:val="center"/>
        <w:rPr>
          <w:rFonts w:ascii="Calibri" w:eastAsia="Times New Roman" w:hAnsi="Calibri" w:cs="Calibri"/>
          <w:color w:val="auto"/>
          <w:lang w:eastAsia="en-US"/>
        </w:rPr>
      </w:pPr>
      <w:r w:rsidRPr="00B417EC">
        <w:rPr>
          <w:rFonts w:ascii="Calibri" w:eastAsia="Times New Roman" w:hAnsi="Calibri" w:cs="Calibri"/>
          <w:color w:val="242424"/>
          <w:shd w:val="clear" w:color="auto" w:fill="FFFFFF"/>
          <w:lang w:eastAsia="en-US"/>
        </w:rPr>
        <w:t xml:space="preserve">Through proactive engagement with interdisciplinary teams, I enhanced my collaborative and problem-solving skills, leading to a streamlined approach in </w:t>
      </w:r>
      <w:r w:rsidRPr="00B417EC">
        <w:rPr>
          <w:rFonts w:ascii="Calibri" w:eastAsia="Times New Roman" w:hAnsi="Calibri" w:cs="Calibri"/>
          <w:b/>
          <w:bCs/>
          <w:color w:val="242424"/>
          <w:shd w:val="clear" w:color="auto" w:fill="FFFFFF"/>
          <w:lang w:eastAsia="en-US"/>
        </w:rPr>
        <w:t>tackling intricate security challenges</w:t>
      </w:r>
      <w:r w:rsidRPr="00B417EC">
        <w:rPr>
          <w:rFonts w:ascii="Calibri" w:eastAsia="Times New Roman" w:hAnsi="Calibri" w:cs="Calibri"/>
          <w:color w:val="242424"/>
          <w:shd w:val="clear" w:color="auto" w:fill="FFFFFF"/>
          <w:lang w:eastAsia="en-US"/>
        </w:rPr>
        <w:t>.</w:t>
      </w:r>
    </w:p>
    <w:p w14:paraId="12A26C0E" w14:textId="19B08770" w:rsidR="00413B06" w:rsidRDefault="004A66E9" w:rsidP="004A66E9">
      <w:pPr>
        <w:pStyle w:val="Heading1"/>
        <w:rPr>
          <w:rFonts w:ascii="Calibri" w:eastAsia="Times New Roman" w:hAnsi="Calibri" w:cs="Calibri"/>
          <w:color w:val="auto"/>
          <w:lang w:eastAsia="en-US"/>
        </w:rPr>
      </w:pPr>
      <w:r w:rsidRPr="004A66E9">
        <w:t>Projects</w:t>
      </w:r>
    </w:p>
    <w:p w14:paraId="53491098" w14:textId="357785B8" w:rsidR="00C82694" w:rsidRDefault="00C82694" w:rsidP="00C82694">
      <w:pPr>
        <w:pStyle w:val="Heading2"/>
      </w:pPr>
      <w:r>
        <w:t>SHASTR | </w:t>
      </w:r>
      <w:r w:rsidR="00FE4C24">
        <w:t>JAN</w:t>
      </w:r>
      <w:r>
        <w:t xml:space="preserve"> 202</w:t>
      </w:r>
      <w:r w:rsidR="00FE4C24">
        <w:t>4</w:t>
      </w:r>
      <w:r>
        <w:t xml:space="preserve"> – </w:t>
      </w:r>
      <w:r w:rsidR="00FE4C24">
        <w:t>Present</w:t>
      </w:r>
    </w:p>
    <w:p w14:paraId="0D7A47E4" w14:textId="288E0610" w:rsidR="00616171" w:rsidRPr="00616171" w:rsidRDefault="00616171" w:rsidP="00616171">
      <w:pPr>
        <w:numPr>
          <w:ilvl w:val="0"/>
          <w:numId w:val="28"/>
        </w:numPr>
        <w:spacing w:after="0"/>
        <w:textAlignment w:val="center"/>
        <w:rPr>
          <w:rFonts w:ascii="Calibri" w:eastAsia="Times New Roman" w:hAnsi="Calibri" w:cs="Calibri"/>
          <w:color w:val="242424"/>
          <w:shd w:val="clear" w:color="auto" w:fill="FFFFFF"/>
          <w:lang w:eastAsia="en-US"/>
        </w:rPr>
      </w:pPr>
      <w:r w:rsidRPr="00616171">
        <w:rPr>
          <w:rFonts w:ascii="Calibri" w:eastAsia="Times New Roman" w:hAnsi="Calibri" w:cs="Calibri"/>
          <w:color w:val="242424"/>
          <w:shd w:val="clear" w:color="auto" w:fill="FFFFFF"/>
          <w:lang w:eastAsia="en-US"/>
        </w:rPr>
        <w:t xml:space="preserve">Our team has developed a website that serves as a repository of various penetration testing tools. </w:t>
      </w:r>
    </w:p>
    <w:p w14:paraId="07926CED" w14:textId="0942A471" w:rsidR="00C82694" w:rsidRPr="001C2E13" w:rsidRDefault="00616171" w:rsidP="0098226C">
      <w:pPr>
        <w:numPr>
          <w:ilvl w:val="0"/>
          <w:numId w:val="28"/>
        </w:numPr>
        <w:spacing w:after="0"/>
        <w:textAlignment w:val="center"/>
        <w:rPr>
          <w:rFonts w:ascii="Calibri" w:eastAsia="Times New Roman" w:hAnsi="Calibri" w:cs="Calibri"/>
          <w:color w:val="auto"/>
          <w:lang w:eastAsia="en-US"/>
        </w:rPr>
      </w:pPr>
      <w:r w:rsidRPr="001C2E13">
        <w:rPr>
          <w:rFonts w:ascii="Calibri" w:eastAsia="Times New Roman" w:hAnsi="Calibri" w:cs="Calibri"/>
          <w:color w:val="242424"/>
          <w:shd w:val="clear" w:color="auto" w:fill="FFFFFF"/>
          <w:lang w:eastAsia="en-US"/>
        </w:rPr>
        <w:t>This platform integrates these tools, providing easy access for users to utilize them directly online without the need for downloading and installing each tool individually.</w:t>
      </w:r>
    </w:p>
    <w:p w14:paraId="2FEA441F" w14:textId="77777777" w:rsidR="001C2E13" w:rsidRDefault="001C2E13" w:rsidP="001C2E13">
      <w:pPr>
        <w:spacing w:after="0"/>
        <w:textAlignment w:val="center"/>
        <w:rPr>
          <w:rFonts w:ascii="Calibri" w:eastAsia="Times New Roman" w:hAnsi="Calibri" w:cs="Calibri"/>
          <w:color w:val="242424"/>
          <w:shd w:val="clear" w:color="auto" w:fill="FFFFFF"/>
          <w:lang w:eastAsia="en-US"/>
        </w:rPr>
      </w:pPr>
    </w:p>
    <w:p w14:paraId="240EFF7B" w14:textId="29FBACA2" w:rsidR="00DF5B8C" w:rsidRDefault="00A711C2" w:rsidP="00DF5B8C">
      <w:pPr>
        <w:pStyle w:val="Heading2"/>
      </w:pPr>
      <w:r>
        <w:t>WEATHER APP USING</w:t>
      </w:r>
      <w:r w:rsidR="00D51A67">
        <w:t xml:space="preserve"> API</w:t>
      </w:r>
      <w:r w:rsidR="00DF5B8C">
        <w:t> | </w:t>
      </w:r>
      <w:r w:rsidR="00D51A67">
        <w:t>AUG</w:t>
      </w:r>
      <w:r w:rsidR="00DF5B8C">
        <w:t xml:space="preserve"> 202</w:t>
      </w:r>
      <w:r w:rsidR="00D51A67">
        <w:t>2</w:t>
      </w:r>
      <w:r w:rsidR="00DF5B8C">
        <w:t xml:space="preserve"> – </w:t>
      </w:r>
      <w:r w:rsidR="00D51A67">
        <w:t>SEP 2022</w:t>
      </w:r>
    </w:p>
    <w:p w14:paraId="5A04C17E" w14:textId="5AE679D4" w:rsidR="00F06BA3" w:rsidRPr="00685E5D" w:rsidRDefault="00685E5D" w:rsidP="00776C1B">
      <w:pPr>
        <w:numPr>
          <w:ilvl w:val="0"/>
          <w:numId w:val="28"/>
        </w:numPr>
        <w:spacing w:after="0"/>
        <w:textAlignment w:val="center"/>
        <w:rPr>
          <w:rFonts w:ascii="Calibri" w:eastAsia="Times New Roman" w:hAnsi="Calibri" w:cs="Calibri"/>
          <w:color w:val="auto"/>
          <w:lang w:eastAsia="en-US"/>
        </w:rPr>
      </w:pPr>
      <w:r w:rsidRPr="00685E5D">
        <w:rPr>
          <w:rFonts w:ascii="Calibri" w:eastAsia="Times New Roman" w:hAnsi="Calibri" w:cs="Calibri"/>
          <w:color w:val="242424"/>
          <w:shd w:val="clear" w:color="auto" w:fill="FFFFFF"/>
          <w:lang w:eastAsia="en-US"/>
        </w:rPr>
        <w:t>Developed a weather application that fetches live weather data via OpenWeatherMap API and presents the current climatic conditions.</w:t>
      </w:r>
    </w:p>
    <w:p w14:paraId="65CE5BA6" w14:textId="4E3211D2" w:rsidR="006270A9" w:rsidRPr="00545B7A" w:rsidRDefault="009C07FB" w:rsidP="00545B7A">
      <w:pPr>
        <w:pStyle w:val="Heading1"/>
      </w:pPr>
      <w:r>
        <w:lastRenderedPageBreak/>
        <w:t>Certifications and Appreciations</w:t>
      </w:r>
    </w:p>
    <w:p w14:paraId="10CAC063" w14:textId="4D542007" w:rsidR="00B81E4E" w:rsidRPr="00B81E4E" w:rsidRDefault="00B81E4E" w:rsidP="00B81E4E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ind w:left="1020"/>
        <w:rPr>
          <w:rFonts w:ascii="Calibri" w:eastAsia="Times New Roman" w:hAnsi="Calibri" w:cs="Calibri"/>
          <w:color w:val="242424"/>
          <w:lang w:val="en-IN" w:eastAsia="en-IN"/>
        </w:rPr>
      </w:pPr>
      <w:r w:rsidRPr="00B81E4E">
        <w:rPr>
          <w:rFonts w:ascii="Segoe UI" w:eastAsia="Times New Roman" w:hAnsi="Segoe UI" w:cs="Segoe UI"/>
          <w:color w:val="242424"/>
          <w:sz w:val="21"/>
          <w:szCs w:val="21"/>
          <w:lang w:val="en-IN" w:eastAsia="en-IN"/>
        </w:rPr>
        <w:t>S</w:t>
      </w:r>
      <w:r w:rsidRPr="00B81E4E">
        <w:rPr>
          <w:rFonts w:ascii="Calibri" w:eastAsia="Times New Roman" w:hAnsi="Calibri" w:cs="Calibri"/>
          <w:color w:val="242424"/>
          <w:lang w:val="en-IN" w:eastAsia="en-IN"/>
        </w:rPr>
        <w:t xml:space="preserve">uccessfully completed the </w:t>
      </w:r>
      <w:r w:rsidRPr="00B81E4E">
        <w:rPr>
          <w:rFonts w:ascii="Calibri" w:eastAsia="Times New Roman" w:hAnsi="Calibri" w:cs="Calibri"/>
          <w:b/>
          <w:bCs/>
          <w:color w:val="242424"/>
          <w:lang w:val="en-IN" w:eastAsia="en-IN"/>
        </w:rPr>
        <w:t>IBM Cybersecurity</w:t>
      </w:r>
      <w:r w:rsidRPr="00B81E4E">
        <w:rPr>
          <w:rFonts w:ascii="Calibri" w:eastAsia="Times New Roman" w:hAnsi="Calibri" w:cs="Calibri"/>
          <w:color w:val="242424"/>
          <w:lang w:val="en-IN" w:eastAsia="en-IN"/>
        </w:rPr>
        <w:t xml:space="preserve"> Fundamentals training and obtained the </w:t>
      </w:r>
      <w:r w:rsidR="002961F7">
        <w:rPr>
          <w:rFonts w:ascii="Calibri" w:eastAsia="Times New Roman" w:hAnsi="Calibri" w:cs="Calibri"/>
          <w:color w:val="242424"/>
          <w:lang w:val="en-IN" w:eastAsia="en-IN"/>
        </w:rPr>
        <w:t>c</w:t>
      </w:r>
      <w:r w:rsidRPr="00B81E4E">
        <w:rPr>
          <w:rFonts w:ascii="Calibri" w:eastAsia="Times New Roman" w:hAnsi="Calibri" w:cs="Calibri"/>
          <w:color w:val="242424"/>
          <w:lang w:val="en-IN" w:eastAsia="en-IN"/>
        </w:rPr>
        <w:t>ertification.</w:t>
      </w:r>
    </w:p>
    <w:p w14:paraId="4D43579A" w14:textId="77777777" w:rsidR="00B81E4E" w:rsidRPr="00B81E4E" w:rsidRDefault="00B81E4E" w:rsidP="00B81E4E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ind w:left="1020"/>
        <w:rPr>
          <w:rFonts w:ascii="Calibri" w:eastAsia="Times New Roman" w:hAnsi="Calibri" w:cs="Calibri"/>
          <w:color w:val="242424"/>
          <w:lang w:val="en-IN" w:eastAsia="en-IN"/>
        </w:rPr>
      </w:pPr>
      <w:r w:rsidRPr="00B81E4E">
        <w:rPr>
          <w:rFonts w:ascii="Calibri" w:eastAsia="Times New Roman" w:hAnsi="Calibri" w:cs="Calibri"/>
          <w:color w:val="242424"/>
          <w:lang w:val="en-IN" w:eastAsia="en-IN"/>
        </w:rPr>
        <w:t xml:space="preserve">Finished the AWS Academy Graduate's </w:t>
      </w:r>
      <w:r w:rsidRPr="00B81E4E">
        <w:rPr>
          <w:rFonts w:ascii="Calibri" w:eastAsia="Times New Roman" w:hAnsi="Calibri" w:cs="Calibri"/>
          <w:b/>
          <w:bCs/>
          <w:color w:val="242424"/>
          <w:lang w:val="en-IN" w:eastAsia="en-IN"/>
        </w:rPr>
        <w:t>AWS Cloud Foundations</w:t>
      </w:r>
      <w:r w:rsidRPr="00B81E4E">
        <w:rPr>
          <w:rFonts w:ascii="Calibri" w:eastAsia="Times New Roman" w:hAnsi="Calibri" w:cs="Calibri"/>
          <w:color w:val="242424"/>
          <w:lang w:val="en-IN" w:eastAsia="en-IN"/>
        </w:rPr>
        <w:t xml:space="preserve"> course offered by AWS.</w:t>
      </w:r>
    </w:p>
    <w:p w14:paraId="3C709809" w14:textId="356D7337" w:rsidR="009C07FB" w:rsidRPr="00B81E4E" w:rsidRDefault="00B81E4E" w:rsidP="00B81E4E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ind w:left="1020"/>
        <w:rPr>
          <w:rFonts w:ascii="Calibri" w:eastAsia="Times New Roman" w:hAnsi="Calibri" w:cs="Calibri"/>
          <w:color w:val="242424"/>
          <w:lang w:val="en-IN" w:eastAsia="en-IN"/>
        </w:rPr>
      </w:pPr>
      <w:r w:rsidRPr="00B81E4E">
        <w:rPr>
          <w:rFonts w:ascii="Calibri" w:eastAsia="Times New Roman" w:hAnsi="Calibri" w:cs="Calibri"/>
          <w:color w:val="242424"/>
          <w:lang w:val="en-IN" w:eastAsia="en-IN"/>
        </w:rPr>
        <w:t xml:space="preserve">Accomplished the </w:t>
      </w:r>
      <w:r w:rsidRPr="00B81E4E">
        <w:rPr>
          <w:rFonts w:ascii="Calibri" w:eastAsia="Times New Roman" w:hAnsi="Calibri" w:cs="Calibri"/>
          <w:b/>
          <w:bCs/>
          <w:color w:val="242424"/>
          <w:lang w:val="en-IN" w:eastAsia="en-IN"/>
        </w:rPr>
        <w:t>CCNA training</w:t>
      </w:r>
      <w:r w:rsidRPr="00B81E4E">
        <w:rPr>
          <w:rFonts w:ascii="Calibri" w:eastAsia="Times New Roman" w:hAnsi="Calibri" w:cs="Calibri"/>
          <w:color w:val="242424"/>
          <w:lang w:val="en-IN" w:eastAsia="en-IN"/>
        </w:rPr>
        <w:t xml:space="preserve"> on Switching, Routing, and Wireless Essentials</w:t>
      </w:r>
      <w:r w:rsidRPr="00B81E4E">
        <w:rPr>
          <w:rFonts w:ascii="Calibri" w:eastAsia="Times New Roman" w:hAnsi="Calibri" w:cs="Calibri"/>
          <w:color w:val="242424"/>
          <w:lang w:val="en-IN" w:eastAsia="en-IN"/>
        </w:rPr>
        <w:t>.</w:t>
      </w:r>
    </w:p>
    <w:p w14:paraId="79B2FA10" w14:textId="57474525" w:rsidR="003905AB" w:rsidRDefault="003905AB" w:rsidP="003905AB">
      <w:pPr>
        <w:pStyle w:val="Heading1"/>
      </w:pPr>
      <w:r>
        <w:t>Hobbies:</w:t>
      </w:r>
    </w:p>
    <w:p w14:paraId="2E211F43" w14:textId="7947C54D" w:rsidR="003905AB" w:rsidRPr="003905AB" w:rsidRDefault="003905AB" w:rsidP="003905AB">
      <w:pPr>
        <w:rPr>
          <w:rFonts w:ascii="Calibri" w:hAnsi="Calibri" w:cs="Calibri"/>
          <w:color w:val="auto"/>
        </w:rPr>
      </w:pPr>
      <w:r w:rsidRPr="003905AB">
        <w:rPr>
          <w:rFonts w:ascii="Calibri" w:hAnsi="Calibri" w:cs="Calibri"/>
          <w:color w:val="auto"/>
        </w:rPr>
        <w:t>Trekking</w:t>
      </w:r>
      <w:r w:rsidRPr="003905AB">
        <w:rPr>
          <w:rFonts w:ascii="Calibri" w:hAnsi="Calibri" w:cs="Calibri"/>
          <w:color w:val="auto"/>
        </w:rPr>
        <w:br/>
        <w:t>Modern Innovation Research</w:t>
      </w:r>
    </w:p>
    <w:sectPr w:rsidR="003905AB" w:rsidRPr="003905AB" w:rsidSect="004F1747">
      <w:footerReference w:type="default" r:id="rId11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1057E" w14:textId="77777777" w:rsidR="00DA7D7E" w:rsidRDefault="00DA7D7E">
      <w:pPr>
        <w:spacing w:after="0"/>
      </w:pPr>
      <w:r>
        <w:separator/>
      </w:r>
    </w:p>
  </w:endnote>
  <w:endnote w:type="continuationSeparator" w:id="0">
    <w:p w14:paraId="6E82848A" w14:textId="77777777" w:rsidR="00DA7D7E" w:rsidRDefault="00DA7D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BE4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1922" w14:textId="77777777" w:rsidR="00DA7D7E" w:rsidRDefault="00DA7D7E">
      <w:pPr>
        <w:spacing w:after="0"/>
      </w:pPr>
      <w:r>
        <w:separator/>
      </w:r>
    </w:p>
  </w:footnote>
  <w:footnote w:type="continuationSeparator" w:id="0">
    <w:p w14:paraId="782B7310" w14:textId="77777777" w:rsidR="00DA7D7E" w:rsidRDefault="00DA7D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1C9B0A24"/>
    <w:multiLevelType w:val="multilevel"/>
    <w:tmpl w:val="77CA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456D0F"/>
    <w:multiLevelType w:val="multilevel"/>
    <w:tmpl w:val="2D1C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4546A3"/>
    <w:multiLevelType w:val="multilevel"/>
    <w:tmpl w:val="369E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D293AFD"/>
    <w:multiLevelType w:val="multilevel"/>
    <w:tmpl w:val="9BB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D5488E"/>
    <w:multiLevelType w:val="multilevel"/>
    <w:tmpl w:val="67AC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11A4068"/>
    <w:multiLevelType w:val="multilevel"/>
    <w:tmpl w:val="0A8A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473069"/>
    <w:multiLevelType w:val="multilevel"/>
    <w:tmpl w:val="CDC0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9" w15:restartNumberingAfterBreak="0">
    <w:nsid w:val="67F02BB0"/>
    <w:multiLevelType w:val="multilevel"/>
    <w:tmpl w:val="5E7A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1" w15:restartNumberingAfterBreak="0">
    <w:nsid w:val="707A425E"/>
    <w:multiLevelType w:val="hybridMultilevel"/>
    <w:tmpl w:val="C398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44A074C"/>
    <w:multiLevelType w:val="multilevel"/>
    <w:tmpl w:val="46F8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1950DB"/>
    <w:multiLevelType w:val="multilevel"/>
    <w:tmpl w:val="5CF6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6047D3"/>
    <w:multiLevelType w:val="multilevel"/>
    <w:tmpl w:val="4D42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348732">
    <w:abstractNumId w:val="9"/>
  </w:num>
  <w:num w:numId="2" w16cid:durableId="2118211251">
    <w:abstractNumId w:val="9"/>
    <w:lvlOverride w:ilvl="0">
      <w:startOverride w:val="1"/>
    </w:lvlOverride>
  </w:num>
  <w:num w:numId="3" w16cid:durableId="1693261865">
    <w:abstractNumId w:val="9"/>
    <w:lvlOverride w:ilvl="0">
      <w:startOverride w:val="1"/>
    </w:lvlOverride>
  </w:num>
  <w:num w:numId="4" w16cid:durableId="1812625362">
    <w:abstractNumId w:val="9"/>
    <w:lvlOverride w:ilvl="0">
      <w:startOverride w:val="1"/>
    </w:lvlOverride>
  </w:num>
  <w:num w:numId="5" w16cid:durableId="936402121">
    <w:abstractNumId w:val="8"/>
  </w:num>
  <w:num w:numId="6" w16cid:durableId="228273979">
    <w:abstractNumId w:val="7"/>
  </w:num>
  <w:num w:numId="7" w16cid:durableId="524097772">
    <w:abstractNumId w:val="6"/>
  </w:num>
  <w:num w:numId="8" w16cid:durableId="2086536580">
    <w:abstractNumId w:val="5"/>
  </w:num>
  <w:num w:numId="9" w16cid:durableId="1431661403">
    <w:abstractNumId w:val="4"/>
  </w:num>
  <w:num w:numId="10" w16cid:durableId="744769019">
    <w:abstractNumId w:val="3"/>
  </w:num>
  <w:num w:numId="11" w16cid:durableId="529731860">
    <w:abstractNumId w:val="2"/>
  </w:num>
  <w:num w:numId="12" w16cid:durableId="93788476">
    <w:abstractNumId w:val="1"/>
  </w:num>
  <w:num w:numId="13" w16cid:durableId="1835410928">
    <w:abstractNumId w:val="0"/>
  </w:num>
  <w:num w:numId="14" w16cid:durableId="152768136">
    <w:abstractNumId w:val="18"/>
  </w:num>
  <w:num w:numId="15" w16cid:durableId="240867699">
    <w:abstractNumId w:val="25"/>
  </w:num>
  <w:num w:numId="16" w16cid:durableId="792098175">
    <w:abstractNumId w:val="13"/>
  </w:num>
  <w:num w:numId="17" w16cid:durableId="1410230710">
    <w:abstractNumId w:val="22"/>
  </w:num>
  <w:num w:numId="18" w16cid:durableId="477723540">
    <w:abstractNumId w:val="10"/>
  </w:num>
  <w:num w:numId="19" w16cid:durableId="301811721">
    <w:abstractNumId w:val="32"/>
  </w:num>
  <w:num w:numId="20" w16cid:durableId="1008681112">
    <w:abstractNumId w:val="26"/>
  </w:num>
  <w:num w:numId="21" w16cid:durableId="680276789">
    <w:abstractNumId w:val="11"/>
  </w:num>
  <w:num w:numId="22" w16cid:durableId="135681961">
    <w:abstractNumId w:val="20"/>
  </w:num>
  <w:num w:numId="23" w16cid:durableId="1204169952">
    <w:abstractNumId w:val="30"/>
  </w:num>
  <w:num w:numId="24" w16cid:durableId="1984235091">
    <w:abstractNumId w:val="12"/>
  </w:num>
  <w:num w:numId="25" w16cid:durableId="2092853956">
    <w:abstractNumId w:val="14"/>
  </w:num>
  <w:num w:numId="26" w16cid:durableId="282349867">
    <w:abstractNumId w:val="28"/>
  </w:num>
  <w:num w:numId="27" w16cid:durableId="554783262">
    <w:abstractNumId w:val="27"/>
  </w:num>
  <w:num w:numId="28" w16cid:durableId="1410349062">
    <w:abstractNumId w:val="24"/>
  </w:num>
  <w:num w:numId="29" w16cid:durableId="1938293870">
    <w:abstractNumId w:val="16"/>
  </w:num>
  <w:num w:numId="30" w16cid:durableId="386269525">
    <w:abstractNumId w:val="15"/>
  </w:num>
  <w:num w:numId="31" w16cid:durableId="1536623680">
    <w:abstractNumId w:val="34"/>
  </w:num>
  <w:num w:numId="32" w16cid:durableId="708528720">
    <w:abstractNumId w:val="17"/>
  </w:num>
  <w:num w:numId="33" w16cid:durableId="636495953">
    <w:abstractNumId w:val="33"/>
  </w:num>
  <w:num w:numId="34" w16cid:durableId="2142455077">
    <w:abstractNumId w:val="23"/>
  </w:num>
  <w:num w:numId="35" w16cid:durableId="12462642">
    <w:abstractNumId w:val="21"/>
  </w:num>
  <w:num w:numId="36" w16cid:durableId="430588018">
    <w:abstractNumId w:val="29"/>
  </w:num>
  <w:num w:numId="37" w16cid:durableId="1269659162">
    <w:abstractNumId w:val="19"/>
  </w:num>
  <w:num w:numId="38" w16cid:durableId="1946960145">
    <w:abstractNumId w:val="31"/>
  </w:num>
  <w:num w:numId="39" w16cid:durableId="10204321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C6"/>
    <w:rsid w:val="00001B29"/>
    <w:rsid w:val="00001E5E"/>
    <w:rsid w:val="000052C6"/>
    <w:rsid w:val="000118AD"/>
    <w:rsid w:val="0001582B"/>
    <w:rsid w:val="00040375"/>
    <w:rsid w:val="00057B02"/>
    <w:rsid w:val="0006664B"/>
    <w:rsid w:val="0007149E"/>
    <w:rsid w:val="00076852"/>
    <w:rsid w:val="00082E6D"/>
    <w:rsid w:val="00092A1E"/>
    <w:rsid w:val="000A4F59"/>
    <w:rsid w:val="000B59E7"/>
    <w:rsid w:val="000F232C"/>
    <w:rsid w:val="000F6F53"/>
    <w:rsid w:val="00130F66"/>
    <w:rsid w:val="00137193"/>
    <w:rsid w:val="00141A4C"/>
    <w:rsid w:val="001B29CF"/>
    <w:rsid w:val="001C2E13"/>
    <w:rsid w:val="001C7029"/>
    <w:rsid w:val="00206DC6"/>
    <w:rsid w:val="00226356"/>
    <w:rsid w:val="00232312"/>
    <w:rsid w:val="0023579F"/>
    <w:rsid w:val="002413AD"/>
    <w:rsid w:val="00252883"/>
    <w:rsid w:val="002813EA"/>
    <w:rsid w:val="00281866"/>
    <w:rsid w:val="0028220F"/>
    <w:rsid w:val="0029269F"/>
    <w:rsid w:val="002961F7"/>
    <w:rsid w:val="002D77E3"/>
    <w:rsid w:val="002E7120"/>
    <w:rsid w:val="002F71AE"/>
    <w:rsid w:val="00302F24"/>
    <w:rsid w:val="00323B1A"/>
    <w:rsid w:val="00356C14"/>
    <w:rsid w:val="00360C19"/>
    <w:rsid w:val="00361D25"/>
    <w:rsid w:val="00382CE9"/>
    <w:rsid w:val="003905AB"/>
    <w:rsid w:val="003B7FA6"/>
    <w:rsid w:val="00413B06"/>
    <w:rsid w:val="00421C37"/>
    <w:rsid w:val="00430450"/>
    <w:rsid w:val="00445342"/>
    <w:rsid w:val="00447CFB"/>
    <w:rsid w:val="00460E93"/>
    <w:rsid w:val="004614B4"/>
    <w:rsid w:val="00466CA5"/>
    <w:rsid w:val="004A14A8"/>
    <w:rsid w:val="004A66E9"/>
    <w:rsid w:val="004C7F19"/>
    <w:rsid w:val="004F1747"/>
    <w:rsid w:val="00500DED"/>
    <w:rsid w:val="00525313"/>
    <w:rsid w:val="00544927"/>
    <w:rsid w:val="00545B7A"/>
    <w:rsid w:val="00547E16"/>
    <w:rsid w:val="0055748C"/>
    <w:rsid w:val="00557E35"/>
    <w:rsid w:val="005756BE"/>
    <w:rsid w:val="00584EB7"/>
    <w:rsid w:val="005B3877"/>
    <w:rsid w:val="005C4F47"/>
    <w:rsid w:val="00616171"/>
    <w:rsid w:val="00617B26"/>
    <w:rsid w:val="006270A9"/>
    <w:rsid w:val="006758AB"/>
    <w:rsid w:val="00675956"/>
    <w:rsid w:val="00676587"/>
    <w:rsid w:val="00681034"/>
    <w:rsid w:val="00685E5D"/>
    <w:rsid w:val="00687F5B"/>
    <w:rsid w:val="006A3364"/>
    <w:rsid w:val="006F7A9E"/>
    <w:rsid w:val="007056F0"/>
    <w:rsid w:val="00705944"/>
    <w:rsid w:val="00706247"/>
    <w:rsid w:val="00716D46"/>
    <w:rsid w:val="00741202"/>
    <w:rsid w:val="0075155B"/>
    <w:rsid w:val="00751EBF"/>
    <w:rsid w:val="00787CAF"/>
    <w:rsid w:val="007E22A4"/>
    <w:rsid w:val="00816216"/>
    <w:rsid w:val="00827963"/>
    <w:rsid w:val="00834D92"/>
    <w:rsid w:val="00836459"/>
    <w:rsid w:val="00870B44"/>
    <w:rsid w:val="0087734B"/>
    <w:rsid w:val="00885DAC"/>
    <w:rsid w:val="00907191"/>
    <w:rsid w:val="00925D1E"/>
    <w:rsid w:val="009468E2"/>
    <w:rsid w:val="00986CA0"/>
    <w:rsid w:val="00991CEE"/>
    <w:rsid w:val="009A606F"/>
    <w:rsid w:val="009B7B39"/>
    <w:rsid w:val="009C07FB"/>
    <w:rsid w:val="009C3FDE"/>
    <w:rsid w:val="009C4DED"/>
    <w:rsid w:val="009D5933"/>
    <w:rsid w:val="009E346B"/>
    <w:rsid w:val="009E7570"/>
    <w:rsid w:val="009F2555"/>
    <w:rsid w:val="00A32220"/>
    <w:rsid w:val="00A35217"/>
    <w:rsid w:val="00A711C2"/>
    <w:rsid w:val="00A86408"/>
    <w:rsid w:val="00A931C4"/>
    <w:rsid w:val="00AF7F4D"/>
    <w:rsid w:val="00B417EC"/>
    <w:rsid w:val="00B81E4E"/>
    <w:rsid w:val="00B9624E"/>
    <w:rsid w:val="00BB35FB"/>
    <w:rsid w:val="00BD768D"/>
    <w:rsid w:val="00BE4509"/>
    <w:rsid w:val="00C218B8"/>
    <w:rsid w:val="00C52D15"/>
    <w:rsid w:val="00C61F8E"/>
    <w:rsid w:val="00C82694"/>
    <w:rsid w:val="00CA0046"/>
    <w:rsid w:val="00CB7703"/>
    <w:rsid w:val="00CF0783"/>
    <w:rsid w:val="00D0734F"/>
    <w:rsid w:val="00D51A67"/>
    <w:rsid w:val="00D65553"/>
    <w:rsid w:val="00D66BAB"/>
    <w:rsid w:val="00D7191E"/>
    <w:rsid w:val="00D7548E"/>
    <w:rsid w:val="00DA614C"/>
    <w:rsid w:val="00DA7D7E"/>
    <w:rsid w:val="00DC36F0"/>
    <w:rsid w:val="00DF5B8C"/>
    <w:rsid w:val="00E22652"/>
    <w:rsid w:val="00E2449A"/>
    <w:rsid w:val="00E255D4"/>
    <w:rsid w:val="00E43D67"/>
    <w:rsid w:val="00E62522"/>
    <w:rsid w:val="00E63BB6"/>
    <w:rsid w:val="00E83E4B"/>
    <w:rsid w:val="00EA6C4C"/>
    <w:rsid w:val="00EC3D9F"/>
    <w:rsid w:val="00ED2268"/>
    <w:rsid w:val="00EE42A8"/>
    <w:rsid w:val="00F06BA3"/>
    <w:rsid w:val="00F22B5D"/>
    <w:rsid w:val="00F31B40"/>
    <w:rsid w:val="00F52D1C"/>
    <w:rsid w:val="00F54F32"/>
    <w:rsid w:val="00F73CD1"/>
    <w:rsid w:val="00F74C05"/>
    <w:rsid w:val="00F86AA5"/>
    <w:rsid w:val="00FA1FAF"/>
    <w:rsid w:val="00FB2006"/>
    <w:rsid w:val="00FB3617"/>
    <w:rsid w:val="00FE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77F7B"/>
  <w15:chartTrackingRefBased/>
  <w15:docId w15:val="{DE929474-5AC5-415F-80B0-1FD720B7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NormalWeb">
    <w:name w:val="Normal (Web)"/>
    <w:basedOn w:val="Normal"/>
    <w:uiPriority w:val="99"/>
    <w:unhideWhenUsed/>
    <w:rsid w:val="000052C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390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8E5819CABD4B4D9EAA2A59D58E0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6598B-65D1-4A26-8F0A-E3D83C83115B}"/>
      </w:docPartPr>
      <w:docPartBody>
        <w:p w:rsidR="007C5D81" w:rsidRDefault="006972A3">
          <w:pPr>
            <w:pStyle w:val="5B8E5819CABD4B4D9EAA2A59D58E0F45"/>
          </w:pPr>
          <w:r>
            <w:t>Profile</w:t>
          </w:r>
        </w:p>
      </w:docPartBody>
    </w:docPart>
    <w:docPart>
      <w:docPartPr>
        <w:name w:val="E4662AE13D114960B6F2961DBEC76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BAD40-2155-4F86-B1AA-171AFBC02373}"/>
      </w:docPartPr>
      <w:docPartBody>
        <w:p w:rsidR="007C5D81" w:rsidRDefault="006972A3">
          <w:pPr>
            <w:pStyle w:val="E4662AE13D114960B6F2961DBEC76F3B"/>
          </w:pPr>
          <w:r>
            <w:t>Education</w:t>
          </w:r>
        </w:p>
      </w:docPartBody>
    </w:docPart>
    <w:docPart>
      <w:docPartPr>
        <w:name w:val="42025EAAEB094565B5FB58CAB6A24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9DBCC-1063-411B-B004-87E70B74769E}"/>
      </w:docPartPr>
      <w:docPartBody>
        <w:p w:rsidR="006972A3" w:rsidRDefault="006972A3" w:rsidP="006972A3">
          <w:pPr>
            <w:pStyle w:val="42025EAAEB094565B5FB58CAB6A24F5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06027443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CD"/>
    <w:rsid w:val="001B7420"/>
    <w:rsid w:val="005A3500"/>
    <w:rsid w:val="006972A3"/>
    <w:rsid w:val="007C5D81"/>
    <w:rsid w:val="008B4BA4"/>
    <w:rsid w:val="008D370D"/>
    <w:rsid w:val="009379F9"/>
    <w:rsid w:val="009768AC"/>
    <w:rsid w:val="00CC4ACD"/>
    <w:rsid w:val="00EA6C4C"/>
    <w:rsid w:val="00F4190E"/>
    <w:rsid w:val="00F6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8E5819CABD4B4D9EAA2A59D58E0F45">
    <w:name w:val="5B8E5819CABD4B4D9EAA2A59D58E0F45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paragraph" w:customStyle="1" w:styleId="E4662AE13D114960B6F2961DBEC76F3B">
    <w:name w:val="E4662AE13D114960B6F2961DBEC76F3B"/>
  </w:style>
  <w:style w:type="paragraph" w:customStyle="1" w:styleId="42025EAAEB094565B5FB58CAB6A24F5E">
    <w:name w:val="42025EAAEB094565B5FB58CAB6A24F5E"/>
    <w:rsid w:val="006972A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5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Sandeep Kumar Bhatta</dc:creator>
  <cp:keywords/>
  <cp:lastModifiedBy>Sandeep Kumar Bhatta</cp:lastModifiedBy>
  <cp:revision>3</cp:revision>
  <dcterms:created xsi:type="dcterms:W3CDTF">2024-06-09T06:57:00Z</dcterms:created>
  <dcterms:modified xsi:type="dcterms:W3CDTF">2024-06-09T07:00:00Z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